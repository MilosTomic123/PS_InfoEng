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BA4BC7" w:rsidRDefault="0095188B"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EE3627">
        <w:rPr>
          <w:rFonts w:ascii="TcdlnxFbbjrcTimes-Roman" w:hAnsi="TcdlnxFbbjrcTimes-Roman" w:cs="TcdlnxFbbjrcTimes-Roman"/>
          <w:color w:val="000000"/>
          <w:sz w:val="24"/>
          <w:szCs w:val="24"/>
        </w:rPr>
        <w:drawing>
          <wp:anchor distT="0" distB="0" distL="114300" distR="114300" simplePos="0" relativeHeight="251666432" behindDoc="0" locked="0" layoutInCell="1" allowOverlap="1" wp14:anchorId="3AD628C2">
            <wp:simplePos x="0" y="0"/>
            <wp:positionH relativeFrom="margin">
              <wp:align>left</wp:align>
            </wp:positionH>
            <wp:positionV relativeFrom="paragraph">
              <wp:posOffset>-15685</wp:posOffset>
            </wp:positionV>
            <wp:extent cx="1733797" cy="970926"/>
            <wp:effectExtent l="0" t="0" r="0" b="0"/>
            <wp:wrapNone/>
            <wp:docPr id="6" name="Picture 4" descr="Startseite">
              <a:extLst xmlns:a="http://schemas.openxmlformats.org/drawingml/2006/main">
                <a:ext uri="{FF2B5EF4-FFF2-40B4-BE49-F238E27FC236}">
                  <a16:creationId xmlns:a16="http://schemas.microsoft.com/office/drawing/2014/main" id="{1D930925-554A-46F5-97ED-B18CBABFEF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Startseite">
                      <a:extLst>
                        <a:ext uri="{FF2B5EF4-FFF2-40B4-BE49-F238E27FC236}">
                          <a16:creationId xmlns:a16="http://schemas.microsoft.com/office/drawing/2014/main" id="{1D930925-554A-46F5-97ED-B18CBABFEFC7}"/>
                        </a:ext>
                      </a:extLst>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33797" cy="970926"/>
                    </a:xfrm>
                    <a:prstGeom prst="rect">
                      <a:avLst/>
                    </a:prstGeom>
                    <a:noFill/>
                    <a:extLst/>
                  </pic:spPr>
                </pic:pic>
              </a:graphicData>
            </a:graphic>
            <wp14:sizeRelH relativeFrom="margin">
              <wp14:pctWidth>0</wp14:pctWidth>
            </wp14:sizeRelH>
            <wp14:sizeRelV relativeFrom="margin">
              <wp14:pctHeight>0</wp14:pctHeight>
            </wp14:sizeRelV>
          </wp:anchor>
        </w:drawing>
      </w: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rsidR="0046244A" w:rsidRDefault="00767FED" w:rsidP="0046244A">
      <w:pPr>
        <w:pStyle w:val="InformationenzumAbsender"/>
        <w:framePr w:h="5491" w:hSpace="142" w:wrap="around" w:vAnchor="page" w:x="8897" w:y="3074" w:anchorLock="1"/>
        <w:spacing w:line="360" w:lineRule="auto"/>
        <w:rPr>
          <w:rStyle w:val="Fett"/>
          <w:lang w:val="de-DE"/>
        </w:rPr>
      </w:pPr>
      <w:proofErr w:type="spellStart"/>
      <w:r>
        <w:rPr>
          <w:rStyle w:val="Fett"/>
          <w:lang w:val="de-DE"/>
        </w:rPr>
        <w:t>Dusanic</w:t>
      </w:r>
      <w:proofErr w:type="spellEnd"/>
      <w:r>
        <w:rPr>
          <w:rStyle w:val="Fett"/>
          <w:lang w:val="de-DE"/>
        </w:rPr>
        <w:t xml:space="preserve"> Maja</w:t>
      </w:r>
    </w:p>
    <w:p w:rsidR="00767FED" w:rsidRPr="00E87B1F" w:rsidRDefault="00767FED" w:rsidP="0046244A">
      <w:pPr>
        <w:pStyle w:val="InformationenzumAbsender"/>
        <w:framePr w:h="5491" w:hSpace="142" w:wrap="around" w:vAnchor="page" w:x="8897" w:y="3074" w:anchorLock="1"/>
        <w:spacing w:line="360" w:lineRule="auto"/>
        <w:rPr>
          <w:rStyle w:val="Fett"/>
        </w:rPr>
      </w:pPr>
      <w:r w:rsidRPr="00E87B1F">
        <w:rPr>
          <w:rStyle w:val="Fett"/>
        </w:rPr>
        <w:t>K01256561</w:t>
      </w:r>
    </w:p>
    <w:p w:rsidR="0046244A" w:rsidRPr="00E87B1F" w:rsidRDefault="00767FED" w:rsidP="0046244A">
      <w:pPr>
        <w:pStyle w:val="InformationenzumAbsender"/>
        <w:framePr w:h="5491" w:hSpace="142" w:wrap="around" w:vAnchor="page" w:x="8897" w:y="3074" w:anchorLock="1"/>
        <w:spacing w:line="360" w:lineRule="auto"/>
        <w:rPr>
          <w:rStyle w:val="Fett"/>
        </w:rPr>
      </w:pPr>
      <w:proofErr w:type="spellStart"/>
      <w:r w:rsidRPr="00E87B1F">
        <w:rPr>
          <w:rStyle w:val="Fett"/>
        </w:rPr>
        <w:t>Ljutic</w:t>
      </w:r>
      <w:proofErr w:type="spellEnd"/>
      <w:r w:rsidRPr="00E87B1F">
        <w:rPr>
          <w:rStyle w:val="Fett"/>
        </w:rPr>
        <w:t xml:space="preserve"> </w:t>
      </w:r>
      <w:proofErr w:type="spellStart"/>
      <w:r w:rsidRPr="00E87B1F">
        <w:rPr>
          <w:rStyle w:val="Fett"/>
        </w:rPr>
        <w:t>Anel</w:t>
      </w:r>
      <w:proofErr w:type="spellEnd"/>
    </w:p>
    <w:p w:rsidR="00767FED" w:rsidRPr="00767FED" w:rsidRDefault="00767FED" w:rsidP="0046244A">
      <w:pPr>
        <w:pStyle w:val="InformationenzumAbsender"/>
        <w:framePr w:h="5491" w:hSpace="142" w:wrap="around" w:vAnchor="page" w:x="8897" w:y="3074" w:anchorLock="1"/>
        <w:spacing w:line="360" w:lineRule="auto"/>
        <w:rPr>
          <w:rStyle w:val="Fett"/>
          <w:lang w:val="en-GB"/>
        </w:rPr>
      </w:pPr>
      <w:r w:rsidRPr="00767FED">
        <w:rPr>
          <w:rStyle w:val="Fett"/>
          <w:lang w:val="en-GB"/>
        </w:rPr>
        <w:t>K01640349</w:t>
      </w:r>
    </w:p>
    <w:p w:rsidR="0046244A" w:rsidRDefault="00767FED" w:rsidP="0046244A">
      <w:pPr>
        <w:pStyle w:val="InformationenzumAbsender"/>
        <w:framePr w:h="5491" w:hSpace="142" w:wrap="around" w:vAnchor="page" w:x="8897" w:y="3074" w:anchorLock="1"/>
        <w:spacing w:line="360" w:lineRule="auto"/>
        <w:rPr>
          <w:rStyle w:val="Fett"/>
          <w:lang w:val="en-GB"/>
        </w:rPr>
      </w:pPr>
      <w:proofErr w:type="spellStart"/>
      <w:r w:rsidRPr="00767FED">
        <w:rPr>
          <w:rStyle w:val="Fett"/>
          <w:lang w:val="en-GB"/>
        </w:rPr>
        <w:t>Stojcevic</w:t>
      </w:r>
      <w:proofErr w:type="spellEnd"/>
      <w:r w:rsidRPr="00767FED">
        <w:rPr>
          <w:rStyle w:val="Fett"/>
          <w:lang w:val="en-GB"/>
        </w:rPr>
        <w:t xml:space="preserve"> </w:t>
      </w:r>
      <w:proofErr w:type="spellStart"/>
      <w:r w:rsidRPr="00767FED">
        <w:rPr>
          <w:rStyle w:val="Fett"/>
          <w:lang w:val="en-GB"/>
        </w:rPr>
        <w:t>Dejan</w:t>
      </w:r>
      <w:proofErr w:type="spellEnd"/>
    </w:p>
    <w:p w:rsidR="00767FED" w:rsidRPr="00767FED" w:rsidRDefault="00767FED" w:rsidP="0046244A">
      <w:pPr>
        <w:pStyle w:val="InformationenzumAbsender"/>
        <w:framePr w:h="5491" w:hSpace="142" w:wrap="around" w:vAnchor="page" w:x="8897" w:y="3074" w:anchorLock="1"/>
        <w:spacing w:line="360" w:lineRule="auto"/>
        <w:rPr>
          <w:rStyle w:val="Fett"/>
          <w:lang w:val="en-GB"/>
        </w:rPr>
      </w:pPr>
      <w:r>
        <w:rPr>
          <w:rStyle w:val="Fett"/>
          <w:lang w:val="en-GB"/>
        </w:rPr>
        <w:t>K01609062</w:t>
      </w:r>
    </w:p>
    <w:p w:rsidR="0046244A" w:rsidRPr="00767FED" w:rsidRDefault="00767FED" w:rsidP="0046244A">
      <w:pPr>
        <w:pStyle w:val="InformationenzumAbsender"/>
        <w:framePr w:h="5491" w:hSpace="142" w:wrap="around" w:vAnchor="page" w:x="8897" w:y="3074" w:anchorLock="1"/>
        <w:spacing w:line="360" w:lineRule="auto"/>
        <w:rPr>
          <w:rStyle w:val="Fett"/>
          <w:lang w:val="en-GB"/>
        </w:rPr>
      </w:pPr>
      <w:r w:rsidRPr="00767FED">
        <w:rPr>
          <w:rStyle w:val="Fett"/>
          <w:lang w:val="en-GB"/>
        </w:rPr>
        <w:t>Samardzic Ivan</w:t>
      </w:r>
    </w:p>
    <w:p w:rsidR="00767FED" w:rsidRPr="00E87B1F" w:rsidRDefault="00767FED" w:rsidP="0046244A">
      <w:pPr>
        <w:pStyle w:val="InformationenzumAbsender"/>
        <w:framePr w:h="5491" w:hSpace="142" w:wrap="around" w:vAnchor="page" w:x="8897" w:y="3074" w:anchorLock="1"/>
        <w:spacing w:line="360" w:lineRule="auto"/>
        <w:rPr>
          <w:rStyle w:val="Fett"/>
        </w:rPr>
      </w:pPr>
      <w:r w:rsidRPr="00E87B1F">
        <w:rPr>
          <w:rStyle w:val="Fett"/>
        </w:rPr>
        <w:t>K01623903</w:t>
      </w:r>
    </w:p>
    <w:p w:rsidR="0046244A" w:rsidRPr="00E87B1F" w:rsidRDefault="00767FED" w:rsidP="0046244A">
      <w:pPr>
        <w:pStyle w:val="InformationenzumAbsender"/>
        <w:framePr w:h="5491" w:hSpace="142" w:wrap="around" w:vAnchor="page" w:x="8897" w:y="3074" w:anchorLock="1"/>
        <w:spacing w:line="360" w:lineRule="auto"/>
        <w:rPr>
          <w:rStyle w:val="Fett"/>
        </w:rPr>
      </w:pPr>
      <w:r w:rsidRPr="00E87B1F">
        <w:rPr>
          <w:rStyle w:val="Fett"/>
        </w:rPr>
        <w:t>Tomic Milos</w:t>
      </w:r>
    </w:p>
    <w:p w:rsidR="00767FED" w:rsidRPr="00E87B1F" w:rsidRDefault="00767FED" w:rsidP="0046244A">
      <w:pPr>
        <w:pStyle w:val="InformationenzumAbsender"/>
        <w:framePr w:h="5491" w:hSpace="142" w:wrap="around" w:vAnchor="page" w:x="8897" w:y="3074" w:anchorLock="1"/>
        <w:spacing w:line="360" w:lineRule="auto"/>
        <w:rPr>
          <w:rStyle w:val="Fett"/>
        </w:rPr>
      </w:pPr>
      <w:r w:rsidRPr="00E87B1F">
        <w:rPr>
          <w:rStyle w:val="Fett"/>
        </w:rPr>
        <w:t>K01</w:t>
      </w:r>
      <w:r w:rsidR="00E87B1F" w:rsidRPr="00E87B1F">
        <w:rPr>
          <w:rStyle w:val="Fett"/>
        </w:rPr>
        <w:t>356229</w:t>
      </w:r>
    </w:p>
    <w:p w:rsidR="0066174E" w:rsidRPr="00E87B1F" w:rsidRDefault="0066174E" w:rsidP="0066174E">
      <w:pPr>
        <w:pStyle w:val="InformationenzumAbsender"/>
        <w:framePr w:h="5491" w:hSpace="142" w:wrap="around" w:vAnchor="page" w:x="8897" w:y="3074" w:anchorLock="1"/>
      </w:pP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r w:rsidR="00643FDC">
        <w:rPr>
          <w:lang w:val="de-DE"/>
        </w:rPr>
        <w:t>24.10.2018</w:t>
      </w:r>
    </w:p>
    <w:p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rsidR="0046244A" w:rsidRPr="00BA4BC7" w:rsidRDefault="0046244A" w:rsidP="0046244A">
      <w:pPr>
        <w:pStyle w:val="InformationenzumAbsender"/>
        <w:framePr w:h="5491" w:hSpace="142" w:wrap="around" w:vAnchor="page" w:x="8897" w:y="3074" w:anchorLock="1"/>
        <w:spacing w:line="360" w:lineRule="auto"/>
        <w:rPr>
          <w:lang w:val="de-DE"/>
        </w:rPr>
      </w:pPr>
    </w:p>
    <w:p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1AB3A606" wp14:editId="78F50540">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rsidR="0056373F" w:rsidRPr="00BA4BC7" w:rsidRDefault="0056373F" w:rsidP="0056373F">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rsidR="0056373F" w:rsidRPr="00BA4BC7" w:rsidRDefault="0056373F" w:rsidP="0056373F">
      <w:pPr>
        <w:pStyle w:val="InformationenzumAbsender"/>
        <w:framePr w:h="5491" w:hSpace="142" w:wrap="around" w:vAnchor="page" w:x="8897" w:y="3074" w:anchorLock="1"/>
        <w:spacing w:line="360" w:lineRule="auto"/>
        <w:rPr>
          <w:rStyle w:val="Fett"/>
          <w:lang w:val="de-DE"/>
        </w:rPr>
      </w:pPr>
      <w:r w:rsidRPr="00BA4BC7">
        <w:rPr>
          <w:rStyle w:val="Fett"/>
          <w:lang w:val="de-DE"/>
        </w:rPr>
        <w:t>Dr</w:t>
      </w:r>
      <w:r w:rsidRPr="0056373F">
        <w:rPr>
          <w:rStyle w:val="Fett"/>
          <w:vertAlign w:val="superscript"/>
          <w:lang w:val="de-DE"/>
        </w:rPr>
        <w:t>in</w:t>
      </w:r>
      <w:r w:rsidRPr="00BA4BC7">
        <w:rPr>
          <w:rStyle w:val="Fett"/>
          <w:lang w:val="de-DE"/>
        </w:rPr>
        <w:t xml:space="preserve">. Barbara </w:t>
      </w:r>
      <w:proofErr w:type="spellStart"/>
      <w:r w:rsidRPr="00BA4BC7">
        <w:rPr>
          <w:rStyle w:val="Fett"/>
          <w:lang w:val="de-DE"/>
        </w:rPr>
        <w:t>Krumay</w:t>
      </w:r>
      <w:proofErr w:type="spellEnd"/>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rsidR="0066174E" w:rsidRPr="00BA4BC7" w:rsidRDefault="0066174E" w:rsidP="0066174E">
      <w:pPr>
        <w:pStyle w:val="InformationenzumAbsender"/>
        <w:framePr w:h="5491" w:hSpace="142" w:wrap="around" w:vAnchor="page" w:x="8897" w:y="3074" w:anchorLock="1"/>
        <w:rPr>
          <w:lang w:val="de-DE"/>
        </w:rPr>
      </w:pPr>
    </w:p>
    <w:p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r w:rsidR="0056373F">
        <w:rPr>
          <w:lang w:val="de-DE"/>
        </w:rPr>
        <w:t>unternehmen</w:t>
      </w:r>
    </w:p>
    <w:p w:rsidR="00BA4BC7" w:rsidRPr="00BA4BC7" w:rsidRDefault="00643FDC" w:rsidP="00BA4BC7">
      <w:pPr>
        <w:pStyle w:val="InformationenzumAbsender"/>
        <w:framePr w:h="5491" w:hSpace="142" w:wrap="around" w:vAnchor="page" w:x="8897" w:y="3074" w:anchorLock="1"/>
        <w:spacing w:line="360" w:lineRule="auto"/>
        <w:rPr>
          <w:b/>
          <w:bCs/>
          <w:lang w:val="de-DE"/>
        </w:rPr>
      </w:pPr>
      <w:proofErr w:type="spellStart"/>
      <w:r>
        <w:rPr>
          <w:rStyle w:val="Fett"/>
          <w:lang w:val="de-DE"/>
        </w:rPr>
        <w:t>ReqPOOL</w:t>
      </w:r>
      <w:proofErr w:type="spellEnd"/>
      <w:r>
        <w:rPr>
          <w:rStyle w:val="Fett"/>
          <w:lang w:val="de-DE"/>
        </w:rPr>
        <w:t xml:space="preserve"> GmbH</w:t>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643FDC" w:rsidP="0046244A">
      <w:pPr>
        <w:pStyle w:val="InformationenzumAbsender"/>
        <w:framePr w:h="5491" w:hSpace="142" w:wrap="around" w:vAnchor="page" w:x="8897" w:y="3074" w:anchorLock="1"/>
        <w:spacing w:after="120"/>
        <w:rPr>
          <w:lang w:val="de-DE"/>
        </w:rPr>
      </w:pPr>
      <w:r>
        <w:rPr>
          <w:lang w:val="de-DE"/>
        </w:rPr>
        <w:t>Oktober 2018</w:t>
      </w:r>
    </w:p>
    <w:p w:rsidR="0066174E" w:rsidRPr="00BA4BC7" w:rsidRDefault="0066174E" w:rsidP="0066174E">
      <w:pPr>
        <w:pStyle w:val="InformationenzumAbsender"/>
        <w:framePr w:h="5491" w:hSpace="142" w:wrap="around" w:vAnchor="page" w:x="8897" w:y="3074" w:anchorLock="1"/>
        <w:rPr>
          <w:i/>
          <w:lang w:val="de-DE"/>
        </w:rPr>
      </w:pPr>
    </w:p>
    <w:p w:rsidR="00084606" w:rsidRPr="00BA4BC7" w:rsidRDefault="00BF3F45" w:rsidP="00420A8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26AA8327" wp14:editId="76763DF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rsidR="004E26CA" w:rsidRPr="0046244A" w:rsidRDefault="004E26CA" w:rsidP="0046244A">
                            <w:pPr>
                              <w:pStyle w:val="Untertitel"/>
                            </w:pPr>
                            <w:r w:rsidRPr="0046244A">
                              <w:t>Seminar</w:t>
                            </w:r>
                            <w:r>
                              <w:t>arbeit</w:t>
                            </w:r>
                          </w:p>
                          <w:p w:rsidR="004E26CA" w:rsidRPr="0046244A" w:rsidRDefault="004E26CA" w:rsidP="00CE400C">
                            <w:r w:rsidRPr="0046244A">
                              <w:t>im Bachelorstudium</w:t>
                            </w:r>
                          </w:p>
                          <w:p w:rsidR="004E26CA" w:rsidRPr="0046244A" w:rsidRDefault="0009549B" w:rsidP="00CE400C">
                            <w:pPr>
                              <w:pStyle w:val="Untertitel"/>
                            </w:pPr>
                            <w:r>
                              <w:t>Wirtschaftsinformatik</w:t>
                            </w:r>
                          </w:p>
                          <w:p w:rsidR="004E26CA" w:rsidRPr="0046244A" w:rsidRDefault="00767FED" w:rsidP="009840CC">
                            <w:pPr>
                              <w:pStyle w:val="Untertitel"/>
                            </w:pPr>
                            <w:r>
                              <w:t>LVA-Nr.: 256.005; Information Engineering 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A8327"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rsidR="004E26CA" w:rsidRPr="0046244A" w:rsidRDefault="004E26CA" w:rsidP="0046244A">
                      <w:pPr>
                        <w:pStyle w:val="Untertitel"/>
                      </w:pPr>
                      <w:r w:rsidRPr="0046244A">
                        <w:t>Seminar</w:t>
                      </w:r>
                      <w:r>
                        <w:t>arbeit</w:t>
                      </w:r>
                    </w:p>
                    <w:p w:rsidR="004E26CA" w:rsidRPr="0046244A" w:rsidRDefault="004E26CA" w:rsidP="00CE400C">
                      <w:r w:rsidRPr="0046244A">
                        <w:t>im Bachelorstudium</w:t>
                      </w:r>
                    </w:p>
                    <w:p w:rsidR="004E26CA" w:rsidRPr="0046244A" w:rsidRDefault="0009549B" w:rsidP="00CE400C">
                      <w:pPr>
                        <w:pStyle w:val="Untertitel"/>
                      </w:pPr>
                      <w:r>
                        <w:t>Wirtschaftsinformatik</w:t>
                      </w:r>
                    </w:p>
                    <w:p w:rsidR="004E26CA" w:rsidRPr="0046244A" w:rsidRDefault="00767FED" w:rsidP="009840CC">
                      <w:pPr>
                        <w:pStyle w:val="Untertitel"/>
                      </w:pPr>
                      <w:r>
                        <w:t>LVA-Nr.: 256.005; Information Engineering PS</w:t>
                      </w: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31351669" wp14:editId="5CA98B97">
                <wp:simplePos x="0" y="0"/>
                <wp:positionH relativeFrom="column">
                  <wp:posOffset>-294640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rsidR="004E26CA" w:rsidRDefault="004E26CA" w:rsidP="0046244A">
                            <w:pPr>
                              <w:pStyle w:val="Titel"/>
                              <w:spacing w:line="199" w:lineRule="auto"/>
                            </w:pPr>
                          </w:p>
                          <w:p w:rsidR="004E26CA" w:rsidRDefault="004E26CA" w:rsidP="0046244A">
                            <w:pPr>
                              <w:pStyle w:val="Titel"/>
                              <w:spacing w:line="199" w:lineRule="auto"/>
                            </w:pPr>
                          </w:p>
                          <w:p w:rsidR="004E26CA" w:rsidRPr="000B2A4B" w:rsidRDefault="00643FDC" w:rsidP="0046244A">
                            <w:pPr>
                              <w:pStyle w:val="Titel"/>
                              <w:spacing w:line="199" w:lineRule="auto"/>
                              <w:rPr>
                                <w:rFonts w:eastAsia="Arial"/>
                                <w:sz w:val="52"/>
                                <w:szCs w:val="52"/>
                              </w:rPr>
                            </w:pPr>
                            <w:r>
                              <w:rPr>
                                <w:rFonts w:eastAsia="Arial"/>
                                <w:sz w:val="52"/>
                                <w:szCs w:val="52"/>
                              </w:rPr>
                              <w:t>Software-eigenentwicklungen in Österreich</w:t>
                            </w:r>
                          </w:p>
                          <w:p w:rsidR="004E26CA" w:rsidRPr="00C33153" w:rsidRDefault="00767FED" w:rsidP="0046244A">
                            <w:pPr>
                              <w:rPr>
                                <w:rFonts w:eastAsia="Arial" w:cs="Times New Roman"/>
                                <w:b/>
                                <w:sz w:val="28"/>
                                <w:szCs w:val="28"/>
                              </w:rPr>
                            </w:pPr>
                            <w:r>
                              <w:rPr>
                                <w:rFonts w:eastAsia="Arial" w:cs="Times New Roman"/>
                                <w:b/>
                                <w:sz w:val="28"/>
                                <w:szCs w:val="28"/>
                              </w:rPr>
                              <w:t>Integration von Software-Eigenentwicklungen in eine Applikationslandkarte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1351669" id="_x0000_s1027" type="#_x0000_t202" style="position:absolute;margin-left:-23.2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" filled="f" stroked="f">
                <v:textbox>
                  <w:txbxContent>
                    <w:p w:rsidR="004E26CA" w:rsidRDefault="004E26CA" w:rsidP="0046244A">
                      <w:pPr>
                        <w:pStyle w:val="Titel"/>
                        <w:spacing w:line="199" w:lineRule="auto"/>
                      </w:pPr>
                    </w:p>
                    <w:p w:rsidR="004E26CA" w:rsidRDefault="004E26CA" w:rsidP="0046244A">
                      <w:pPr>
                        <w:pStyle w:val="Titel"/>
                        <w:spacing w:line="199" w:lineRule="auto"/>
                      </w:pPr>
                    </w:p>
                    <w:p w:rsidR="004E26CA" w:rsidRPr="000B2A4B" w:rsidRDefault="00643FDC" w:rsidP="0046244A">
                      <w:pPr>
                        <w:pStyle w:val="Titel"/>
                        <w:spacing w:line="199" w:lineRule="auto"/>
                        <w:rPr>
                          <w:rFonts w:eastAsia="Arial"/>
                          <w:sz w:val="52"/>
                          <w:szCs w:val="52"/>
                        </w:rPr>
                      </w:pPr>
                      <w:r>
                        <w:rPr>
                          <w:rFonts w:eastAsia="Arial"/>
                          <w:sz w:val="52"/>
                          <w:szCs w:val="52"/>
                        </w:rPr>
                        <w:t>Software-eigenentwicklungen in Österreich</w:t>
                      </w:r>
                    </w:p>
                    <w:p w:rsidR="004E26CA" w:rsidRPr="00C33153" w:rsidRDefault="00767FED" w:rsidP="0046244A">
                      <w:pPr>
                        <w:rPr>
                          <w:rFonts w:eastAsia="Arial" w:cs="Times New Roman"/>
                          <w:b/>
                          <w:sz w:val="28"/>
                          <w:szCs w:val="28"/>
                        </w:rPr>
                      </w:pPr>
                      <w:r>
                        <w:rPr>
                          <w:rFonts w:eastAsia="Arial" w:cs="Times New Roman"/>
                          <w:b/>
                          <w:sz w:val="28"/>
                          <w:szCs w:val="28"/>
                        </w:rPr>
                        <w:t>Integration von Software-Eigenentwicklungen in eine Applikationslandkarte</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F5D0AB3" wp14:editId="5F7075FA">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2"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p w:rsidR="00CE602D" w:rsidRPr="00BA4BC7" w:rsidRDefault="00CE602D" w:rsidP="00CE602D">
      <w:pPr>
        <w:pStyle w:val="DokumententitelJKU"/>
        <w:rPr>
          <w:lang w:val="de-DE"/>
        </w:rPr>
      </w:pPr>
      <w:r w:rsidRPr="00BA4BC7">
        <w:rPr>
          <w:lang w:val="de-DE"/>
        </w:rPr>
        <w:lastRenderedPageBreak/>
        <w:t>Eidesstattliche Erklärung</w:t>
      </w:r>
    </w:p>
    <w:p w:rsidR="00CE602D" w:rsidRPr="00BA4BC7" w:rsidRDefault="00CE602D" w:rsidP="009D2F7F">
      <w:pPr>
        <w:pStyle w:val="StandardJKU"/>
        <w:spacing w:after="0"/>
      </w:pPr>
      <w:r w:rsidRPr="00BA4BC7">
        <w:t xml:space="preserve">Ich erkläre an Eides statt, dass ich die vorliegende </w:t>
      </w:r>
      <w:r w:rsidR="00A75B19">
        <w:t>Seminar</w:t>
      </w:r>
      <w:r w:rsidRPr="00BA4BC7">
        <w:t>arbeit selb</w:t>
      </w:r>
      <w:r w:rsidR="0009549B">
        <w:t xml:space="preserve">stständig und ohne fremde Hilfe </w:t>
      </w:r>
      <w:r w:rsidRPr="00BA4BC7">
        <w:t>verfasst, andere als die angegebenen Quellen und Hilfsmittel nicht benutzt bzw. die wörtlich oder sinngemäß entnommenen Stellen als solche kenntlich gemacht habe.</w:t>
      </w:r>
    </w:p>
    <w:p w:rsidR="009D2F7F" w:rsidRPr="00BA4BC7" w:rsidRDefault="009D2F7F" w:rsidP="009D2F7F">
      <w:pPr>
        <w:pStyle w:val="StandardJKU"/>
        <w:spacing w:after="0"/>
      </w:pPr>
    </w:p>
    <w:p w:rsidR="00CE602D" w:rsidRPr="00BA4BC7" w:rsidRDefault="00CE602D" w:rsidP="009D2F7F">
      <w:pPr>
        <w:pStyle w:val="StandardJKU"/>
        <w:spacing w:after="0"/>
      </w:pPr>
      <w:r w:rsidRPr="00BA4BC7">
        <w:t xml:space="preserve">Die vorliegende </w:t>
      </w:r>
      <w:r w:rsidR="00A75B19">
        <w:t>Seminar</w:t>
      </w:r>
      <w:r w:rsidRPr="00BA4BC7">
        <w:t>arbeit ist mit dem elektronisch übermittelten Textdokument identisch.</w:t>
      </w:r>
    </w:p>
    <w:p w:rsidR="00CE602D" w:rsidRPr="00BA4BC7" w:rsidRDefault="00CE602D" w:rsidP="009D2F7F">
      <w:pPr>
        <w:pStyle w:val="StandardJKU"/>
        <w:spacing w:after="0"/>
      </w:pPr>
    </w:p>
    <w:p w:rsidR="00CE602D" w:rsidRPr="00BA4BC7" w:rsidRDefault="00CE602D" w:rsidP="009D2F7F">
      <w:pPr>
        <w:pStyle w:val="StandardJKU"/>
        <w:spacing w:after="0"/>
      </w:pPr>
      <w:r w:rsidRPr="00BA4BC7">
        <w:t>Ort, Datum</w:t>
      </w:r>
    </w:p>
    <w:p w:rsidR="00CE602D" w:rsidRPr="00BA4BC7" w:rsidRDefault="00CE602D" w:rsidP="009D2F7F">
      <w:pPr>
        <w:pStyle w:val="StandardJKU"/>
        <w:spacing w:after="0"/>
      </w:pPr>
    </w:p>
    <w:p w:rsidR="00CE602D" w:rsidRPr="00BA4BC7" w:rsidRDefault="00CE602D" w:rsidP="009D2F7F">
      <w:pPr>
        <w:pStyle w:val="StandardJKU"/>
        <w:spacing w:after="0"/>
      </w:pPr>
      <w:r w:rsidRPr="00BA4BC7">
        <w:t>Unterschrift</w:t>
      </w:r>
    </w:p>
    <w:p w:rsidR="0046244A" w:rsidRPr="00BA4BC7" w:rsidRDefault="0046244A" w:rsidP="009D2F7F">
      <w:pPr>
        <w:pStyle w:val="StandardJKU"/>
        <w:spacing w:after="0"/>
      </w:pPr>
    </w:p>
    <w:p w:rsidR="0046244A" w:rsidRPr="00BA4BC7" w:rsidRDefault="0046244A" w:rsidP="009D2F7F">
      <w:pPr>
        <w:pStyle w:val="StandardJKU"/>
        <w:rPr>
          <w:i/>
        </w:rPr>
      </w:pPr>
      <w:r w:rsidRPr="00BA4BC7">
        <w:rPr>
          <w:i/>
        </w:rPr>
        <w:t>(Zur Info: Die eidesstattliche Erklärung ist nur bei Master- oder Bachelorarbeiten notwendig)</w:t>
      </w:r>
    </w:p>
    <w:p w:rsidR="00CE602D" w:rsidRPr="00BA4BC7" w:rsidRDefault="00CE602D" w:rsidP="009D2F7F">
      <w:pPr>
        <w:pStyle w:val="StandardJKU"/>
        <w:rPr>
          <w:rFonts w:asciiTheme="minorHAnsi" w:hAnsiTheme="minorHAnsi"/>
          <w:sz w:val="32"/>
        </w:rPr>
      </w:pPr>
      <w:r w:rsidRPr="00BA4BC7">
        <w:br w:type="page"/>
      </w:r>
    </w:p>
    <w:p w:rsidR="00325F13" w:rsidRPr="00BA4BC7" w:rsidRDefault="00325F13" w:rsidP="00280924">
      <w:pPr>
        <w:pStyle w:val="DokumententitelJKU"/>
      </w:pPr>
      <w:r w:rsidRPr="00BA4BC7">
        <w:lastRenderedPageBreak/>
        <w:t>Inhaltsverzeichnis</w:t>
      </w:r>
    </w:p>
    <w:p w:rsidR="009D2F7F" w:rsidRPr="00BA4BC7" w:rsidRDefault="005C0082">
      <w:pPr>
        <w:pStyle w:val="Verzeichnis1"/>
        <w:rPr>
          <w:rFonts w:asciiTheme="minorHAnsi" w:eastAsiaTheme="minorEastAsia" w:hAnsiTheme="minorHAnsi"/>
          <w:noProof/>
          <w:sz w:val="24"/>
          <w:szCs w:val="24"/>
          <w:lang w:val="de-DE" w:eastAsia="de-AT"/>
        </w:rPr>
      </w:pPr>
      <w:r w:rsidRPr="00BA4BC7">
        <w:rPr>
          <w:lang w:val="de-DE"/>
        </w:rPr>
        <w:fldChar w:fldCharType="begin"/>
      </w:r>
      <w:r w:rsidRPr="00BA4BC7">
        <w:rPr>
          <w:lang w:val="de-DE"/>
        </w:rPr>
        <w:instrText xml:space="preserve"> TOC \o "1-5" \h \z \u </w:instrText>
      </w:r>
      <w:r w:rsidRPr="00BA4BC7">
        <w:rPr>
          <w:lang w:val="de-DE"/>
        </w:rPr>
        <w:fldChar w:fldCharType="separate"/>
      </w:r>
      <w:hyperlink w:anchor="_Toc509819582" w:history="1">
        <w:r w:rsidR="009D2F7F" w:rsidRPr="00BA4BC7">
          <w:rPr>
            <w:rStyle w:val="Hyperlink"/>
            <w:noProof/>
            <w:lang w:val="de-DE"/>
          </w:rPr>
          <w:t>1.</w:t>
        </w:r>
        <w:r w:rsidR="009D2F7F" w:rsidRPr="00BA4BC7">
          <w:rPr>
            <w:rFonts w:asciiTheme="minorHAnsi" w:eastAsiaTheme="minorEastAsia" w:hAnsiTheme="minorHAnsi"/>
            <w:noProof/>
            <w:sz w:val="24"/>
            <w:szCs w:val="24"/>
            <w:lang w:val="de-DE" w:eastAsia="de-AT"/>
          </w:rPr>
          <w:tab/>
        </w:r>
        <w:r w:rsidR="009D2F7F" w:rsidRPr="00BA4BC7">
          <w:rPr>
            <w:rStyle w:val="Hyperlink"/>
            <w:noProof/>
            <w:lang w:val="de-DE"/>
          </w:rPr>
          <w:t>Kapitel</w:t>
        </w:r>
        <w:r w:rsidR="009D2F7F" w:rsidRPr="00BA4BC7">
          <w:rPr>
            <w:noProof/>
            <w:webHidden/>
            <w:lang w:val="de-DE"/>
          </w:rPr>
          <w:tab/>
        </w:r>
        <w:r w:rsidR="009D2F7F" w:rsidRPr="00BA4BC7">
          <w:rPr>
            <w:noProof/>
            <w:webHidden/>
            <w:lang w:val="de-DE"/>
          </w:rPr>
          <w:fldChar w:fldCharType="begin"/>
        </w:r>
        <w:r w:rsidR="009D2F7F" w:rsidRPr="00BA4BC7">
          <w:rPr>
            <w:noProof/>
            <w:webHidden/>
            <w:lang w:val="de-DE"/>
          </w:rPr>
          <w:instrText xml:space="preserve"> PAGEREF _Toc509819582 \h </w:instrText>
        </w:r>
        <w:r w:rsidR="009D2F7F" w:rsidRPr="00BA4BC7">
          <w:rPr>
            <w:noProof/>
            <w:webHidden/>
            <w:lang w:val="de-DE"/>
          </w:rPr>
        </w:r>
        <w:r w:rsidR="009D2F7F" w:rsidRPr="00BA4BC7">
          <w:rPr>
            <w:noProof/>
            <w:webHidden/>
            <w:lang w:val="de-DE"/>
          </w:rPr>
          <w:fldChar w:fldCharType="separate"/>
        </w:r>
        <w:r w:rsidR="0056373F">
          <w:rPr>
            <w:noProof/>
            <w:webHidden/>
            <w:lang w:val="de-DE"/>
          </w:rPr>
          <w:t>3</w:t>
        </w:r>
        <w:r w:rsidR="009D2F7F" w:rsidRPr="00BA4BC7">
          <w:rPr>
            <w:noProof/>
            <w:webHidden/>
            <w:lang w:val="de-DE"/>
          </w:rPr>
          <w:fldChar w:fldCharType="end"/>
        </w:r>
      </w:hyperlink>
    </w:p>
    <w:p w:rsidR="009D2F7F" w:rsidRPr="00BA4BC7" w:rsidRDefault="00D7591A">
      <w:pPr>
        <w:pStyle w:val="Verzeichnis2"/>
        <w:rPr>
          <w:rFonts w:asciiTheme="minorHAnsi" w:eastAsiaTheme="minorEastAsia" w:hAnsiTheme="minorHAnsi"/>
          <w:noProof/>
          <w:sz w:val="24"/>
          <w:szCs w:val="24"/>
          <w:lang w:val="de-DE" w:eastAsia="de-AT"/>
        </w:rPr>
      </w:pPr>
      <w:hyperlink w:anchor="_Toc509819583" w:history="1">
        <w:r w:rsidR="009D2F7F" w:rsidRPr="00BA4BC7">
          <w:rPr>
            <w:rStyle w:val="Hyperlink"/>
            <w:noProof/>
            <w:lang w:val="de-DE"/>
          </w:rPr>
          <w:t>1.1.</w:t>
        </w:r>
        <w:r w:rsidR="009D2F7F" w:rsidRPr="00BA4BC7">
          <w:rPr>
            <w:rFonts w:asciiTheme="minorHAnsi" w:eastAsiaTheme="minorEastAsia" w:hAnsiTheme="minorHAnsi"/>
            <w:noProof/>
            <w:sz w:val="24"/>
            <w:szCs w:val="24"/>
            <w:lang w:val="de-DE" w:eastAsia="de-AT"/>
          </w:rPr>
          <w:tab/>
        </w:r>
        <w:r w:rsidR="009D2F7F" w:rsidRPr="00BA4BC7">
          <w:rPr>
            <w:rStyle w:val="Hyperlink"/>
            <w:noProof/>
            <w:lang w:val="de-DE"/>
          </w:rPr>
          <w:t>Unterkapitel</w:t>
        </w:r>
        <w:r w:rsidR="009D2F7F" w:rsidRPr="00BA4BC7">
          <w:rPr>
            <w:noProof/>
            <w:webHidden/>
            <w:lang w:val="de-DE"/>
          </w:rPr>
          <w:tab/>
        </w:r>
        <w:r w:rsidR="009D2F7F" w:rsidRPr="00BA4BC7">
          <w:rPr>
            <w:noProof/>
            <w:webHidden/>
            <w:lang w:val="de-DE"/>
          </w:rPr>
          <w:fldChar w:fldCharType="begin"/>
        </w:r>
        <w:r w:rsidR="009D2F7F" w:rsidRPr="00BA4BC7">
          <w:rPr>
            <w:noProof/>
            <w:webHidden/>
            <w:lang w:val="de-DE"/>
          </w:rPr>
          <w:instrText xml:space="preserve"> PAGEREF _Toc509819583 \h </w:instrText>
        </w:r>
        <w:r w:rsidR="009D2F7F" w:rsidRPr="00BA4BC7">
          <w:rPr>
            <w:noProof/>
            <w:webHidden/>
            <w:lang w:val="de-DE"/>
          </w:rPr>
        </w:r>
        <w:r w:rsidR="009D2F7F" w:rsidRPr="00BA4BC7">
          <w:rPr>
            <w:noProof/>
            <w:webHidden/>
            <w:lang w:val="de-DE"/>
          </w:rPr>
          <w:fldChar w:fldCharType="separate"/>
        </w:r>
        <w:r w:rsidR="0056373F">
          <w:rPr>
            <w:noProof/>
            <w:webHidden/>
            <w:lang w:val="de-DE"/>
          </w:rPr>
          <w:t>3</w:t>
        </w:r>
        <w:r w:rsidR="009D2F7F" w:rsidRPr="00BA4BC7">
          <w:rPr>
            <w:noProof/>
            <w:webHidden/>
            <w:lang w:val="de-DE"/>
          </w:rPr>
          <w:fldChar w:fldCharType="end"/>
        </w:r>
      </w:hyperlink>
    </w:p>
    <w:p w:rsidR="009D2F7F" w:rsidRPr="00BA4BC7" w:rsidRDefault="00D7591A">
      <w:pPr>
        <w:pStyle w:val="Verzeichnis2"/>
        <w:rPr>
          <w:rFonts w:asciiTheme="minorHAnsi" w:eastAsiaTheme="minorEastAsia" w:hAnsiTheme="minorHAnsi"/>
          <w:noProof/>
          <w:sz w:val="24"/>
          <w:szCs w:val="24"/>
          <w:lang w:val="de-DE" w:eastAsia="de-AT"/>
        </w:rPr>
      </w:pPr>
      <w:hyperlink w:anchor="_Toc509819584" w:history="1">
        <w:r w:rsidR="009D2F7F" w:rsidRPr="00BA4BC7">
          <w:rPr>
            <w:rStyle w:val="Hyperlink"/>
            <w:noProof/>
            <w:lang w:val="de-DE"/>
          </w:rPr>
          <w:t>1.2.</w:t>
        </w:r>
        <w:r w:rsidR="009D2F7F" w:rsidRPr="00BA4BC7">
          <w:rPr>
            <w:rFonts w:asciiTheme="minorHAnsi" w:eastAsiaTheme="minorEastAsia" w:hAnsiTheme="minorHAnsi"/>
            <w:noProof/>
            <w:sz w:val="24"/>
            <w:szCs w:val="24"/>
            <w:lang w:val="de-DE" w:eastAsia="de-AT"/>
          </w:rPr>
          <w:tab/>
        </w:r>
        <w:r w:rsidR="009D2F7F" w:rsidRPr="00BA4BC7">
          <w:rPr>
            <w:rStyle w:val="Hyperlink"/>
            <w:noProof/>
            <w:lang w:val="de-DE"/>
          </w:rPr>
          <w:t>Unterkapitel</w:t>
        </w:r>
        <w:r w:rsidR="009D2F7F" w:rsidRPr="00BA4BC7">
          <w:rPr>
            <w:noProof/>
            <w:webHidden/>
            <w:lang w:val="de-DE"/>
          </w:rPr>
          <w:tab/>
        </w:r>
        <w:r w:rsidR="009D2F7F" w:rsidRPr="00BA4BC7">
          <w:rPr>
            <w:noProof/>
            <w:webHidden/>
            <w:lang w:val="de-DE"/>
          </w:rPr>
          <w:fldChar w:fldCharType="begin"/>
        </w:r>
        <w:r w:rsidR="009D2F7F" w:rsidRPr="00BA4BC7">
          <w:rPr>
            <w:noProof/>
            <w:webHidden/>
            <w:lang w:val="de-DE"/>
          </w:rPr>
          <w:instrText xml:space="preserve"> PAGEREF _Toc509819584 \h </w:instrText>
        </w:r>
        <w:r w:rsidR="009D2F7F" w:rsidRPr="00BA4BC7">
          <w:rPr>
            <w:noProof/>
            <w:webHidden/>
            <w:lang w:val="de-DE"/>
          </w:rPr>
        </w:r>
        <w:r w:rsidR="009D2F7F" w:rsidRPr="00BA4BC7">
          <w:rPr>
            <w:noProof/>
            <w:webHidden/>
            <w:lang w:val="de-DE"/>
          </w:rPr>
          <w:fldChar w:fldCharType="separate"/>
        </w:r>
        <w:r w:rsidR="0056373F">
          <w:rPr>
            <w:noProof/>
            <w:webHidden/>
            <w:lang w:val="de-DE"/>
          </w:rPr>
          <w:t>3</w:t>
        </w:r>
        <w:r w:rsidR="009D2F7F" w:rsidRPr="00BA4BC7">
          <w:rPr>
            <w:noProof/>
            <w:webHidden/>
            <w:lang w:val="de-DE"/>
          </w:rPr>
          <w:fldChar w:fldCharType="end"/>
        </w:r>
      </w:hyperlink>
    </w:p>
    <w:p w:rsidR="009D2F7F" w:rsidRPr="00BA4BC7" w:rsidRDefault="00D7591A">
      <w:pPr>
        <w:pStyle w:val="Verzeichnis3"/>
        <w:rPr>
          <w:rFonts w:asciiTheme="minorHAnsi" w:eastAsiaTheme="minorEastAsia" w:hAnsiTheme="minorHAnsi"/>
          <w:sz w:val="24"/>
          <w:szCs w:val="24"/>
          <w:lang w:val="de-DE" w:eastAsia="de-AT"/>
        </w:rPr>
      </w:pPr>
      <w:hyperlink w:anchor="_Toc509819585" w:history="1">
        <w:r w:rsidR="009D2F7F" w:rsidRPr="00BA4BC7">
          <w:rPr>
            <w:rStyle w:val="Hyperlink"/>
            <w:lang w:val="de-DE"/>
          </w:rPr>
          <w:t>1.2.1.</w:t>
        </w:r>
        <w:r w:rsidR="009D2F7F" w:rsidRPr="00BA4BC7">
          <w:rPr>
            <w:rFonts w:asciiTheme="minorHAnsi" w:eastAsiaTheme="minorEastAsia" w:hAnsiTheme="minorHAnsi"/>
            <w:sz w:val="24"/>
            <w:szCs w:val="24"/>
            <w:lang w:val="de-DE" w:eastAsia="de-AT"/>
          </w:rPr>
          <w:tab/>
        </w:r>
        <w:r w:rsidR="009D2F7F" w:rsidRPr="00BA4BC7">
          <w:rPr>
            <w:rStyle w:val="Hyperlink"/>
            <w:lang w:val="de-DE"/>
          </w:rPr>
          <w:t>Unterkapitel</w:t>
        </w:r>
        <w:r w:rsidR="009D2F7F" w:rsidRPr="00BA4BC7">
          <w:rPr>
            <w:webHidden/>
            <w:lang w:val="de-DE"/>
          </w:rPr>
          <w:tab/>
        </w:r>
        <w:r w:rsidR="009D2F7F" w:rsidRPr="00BA4BC7">
          <w:rPr>
            <w:webHidden/>
            <w:lang w:val="de-DE"/>
          </w:rPr>
          <w:fldChar w:fldCharType="begin"/>
        </w:r>
        <w:r w:rsidR="009D2F7F" w:rsidRPr="00BA4BC7">
          <w:rPr>
            <w:webHidden/>
            <w:lang w:val="de-DE"/>
          </w:rPr>
          <w:instrText xml:space="preserve"> PAGEREF _Toc509819585 \h </w:instrText>
        </w:r>
        <w:r w:rsidR="009D2F7F" w:rsidRPr="00BA4BC7">
          <w:rPr>
            <w:webHidden/>
            <w:lang w:val="de-DE"/>
          </w:rPr>
        </w:r>
        <w:r w:rsidR="009D2F7F" w:rsidRPr="00BA4BC7">
          <w:rPr>
            <w:webHidden/>
            <w:lang w:val="de-DE"/>
          </w:rPr>
          <w:fldChar w:fldCharType="separate"/>
        </w:r>
        <w:r w:rsidR="0056373F">
          <w:rPr>
            <w:webHidden/>
            <w:lang w:val="de-DE"/>
          </w:rPr>
          <w:t>3</w:t>
        </w:r>
        <w:r w:rsidR="009D2F7F" w:rsidRPr="00BA4BC7">
          <w:rPr>
            <w:webHidden/>
            <w:lang w:val="de-DE"/>
          </w:rPr>
          <w:fldChar w:fldCharType="end"/>
        </w:r>
      </w:hyperlink>
    </w:p>
    <w:p w:rsidR="009D2F7F" w:rsidRPr="00BA4BC7" w:rsidRDefault="00D7591A">
      <w:pPr>
        <w:pStyle w:val="Verzeichnis3"/>
        <w:rPr>
          <w:rFonts w:asciiTheme="minorHAnsi" w:eastAsiaTheme="minorEastAsia" w:hAnsiTheme="minorHAnsi"/>
          <w:sz w:val="24"/>
          <w:szCs w:val="24"/>
          <w:lang w:val="de-DE" w:eastAsia="de-AT"/>
        </w:rPr>
      </w:pPr>
      <w:hyperlink w:anchor="_Toc509819586" w:history="1">
        <w:r w:rsidR="009D2F7F" w:rsidRPr="00BA4BC7">
          <w:rPr>
            <w:rStyle w:val="Hyperlink"/>
            <w:lang w:val="de-DE"/>
          </w:rPr>
          <w:t>1.2.2.</w:t>
        </w:r>
        <w:r w:rsidR="009D2F7F" w:rsidRPr="00BA4BC7">
          <w:rPr>
            <w:rFonts w:asciiTheme="minorHAnsi" w:eastAsiaTheme="minorEastAsia" w:hAnsiTheme="minorHAnsi"/>
            <w:sz w:val="24"/>
            <w:szCs w:val="24"/>
            <w:lang w:val="de-DE" w:eastAsia="de-AT"/>
          </w:rPr>
          <w:tab/>
        </w:r>
        <w:r w:rsidR="009D2F7F" w:rsidRPr="00BA4BC7">
          <w:rPr>
            <w:rStyle w:val="Hyperlink"/>
            <w:lang w:val="de-DE"/>
          </w:rPr>
          <w:t>Unterkapitel</w:t>
        </w:r>
        <w:r w:rsidR="009D2F7F" w:rsidRPr="00BA4BC7">
          <w:rPr>
            <w:webHidden/>
            <w:lang w:val="de-DE"/>
          </w:rPr>
          <w:tab/>
        </w:r>
        <w:r w:rsidR="009D2F7F" w:rsidRPr="00BA4BC7">
          <w:rPr>
            <w:webHidden/>
            <w:lang w:val="de-DE"/>
          </w:rPr>
          <w:fldChar w:fldCharType="begin"/>
        </w:r>
        <w:r w:rsidR="009D2F7F" w:rsidRPr="00BA4BC7">
          <w:rPr>
            <w:webHidden/>
            <w:lang w:val="de-DE"/>
          </w:rPr>
          <w:instrText xml:space="preserve"> PAGEREF _Toc509819586 \h </w:instrText>
        </w:r>
        <w:r w:rsidR="009D2F7F" w:rsidRPr="00BA4BC7">
          <w:rPr>
            <w:webHidden/>
            <w:lang w:val="de-DE"/>
          </w:rPr>
        </w:r>
        <w:r w:rsidR="009D2F7F" w:rsidRPr="00BA4BC7">
          <w:rPr>
            <w:webHidden/>
            <w:lang w:val="de-DE"/>
          </w:rPr>
          <w:fldChar w:fldCharType="separate"/>
        </w:r>
        <w:r w:rsidR="0056373F">
          <w:rPr>
            <w:webHidden/>
            <w:lang w:val="de-DE"/>
          </w:rPr>
          <w:t>3</w:t>
        </w:r>
        <w:r w:rsidR="009D2F7F" w:rsidRPr="00BA4BC7">
          <w:rPr>
            <w:webHidden/>
            <w:lang w:val="de-DE"/>
          </w:rPr>
          <w:fldChar w:fldCharType="end"/>
        </w:r>
      </w:hyperlink>
    </w:p>
    <w:p w:rsidR="00F93E08" w:rsidRPr="00BA4BC7" w:rsidRDefault="005C0082" w:rsidP="0092199C">
      <w:pPr>
        <w:pStyle w:val="StandardJKU"/>
        <w:rPr>
          <w:rFonts w:asciiTheme="minorHAnsi" w:eastAsiaTheme="minorEastAsia" w:hAnsiTheme="minorHAnsi"/>
          <w:lang w:eastAsia="de-AT"/>
        </w:rPr>
      </w:pPr>
      <w:r w:rsidRPr="00BA4BC7">
        <w:fldChar w:fldCharType="end"/>
      </w:r>
    </w:p>
    <w:p w:rsidR="00D139D2" w:rsidRPr="00BA4BC7" w:rsidRDefault="00D139D2" w:rsidP="009D2F7F">
      <w:pPr>
        <w:pStyle w:val="StandardJKU"/>
        <w:rPr>
          <w:b/>
        </w:rPr>
      </w:pPr>
      <w:r w:rsidRPr="00BA4BC7">
        <w:rPr>
          <w:b/>
        </w:rPr>
        <w:t>Hinweise zu Listen mit Aufzählungspunkten</w:t>
      </w:r>
    </w:p>
    <w:p w:rsidR="004F5281" w:rsidRPr="00BA4BC7" w:rsidRDefault="00237B77" w:rsidP="009D2F7F">
      <w:pPr>
        <w:pStyle w:val="StandardJKU"/>
      </w:pPr>
      <w:r w:rsidRPr="00BA4BC7">
        <w:t>W</w:t>
      </w:r>
      <w:r w:rsidR="004F5281" w:rsidRPr="00BA4BC7">
        <w:t xml:space="preserve">enn Sie eine Liste mit Aufzählungspunkten erstellen möchten, nutzen Sie bitte die Vorlage „Liste JKU“. </w:t>
      </w:r>
      <w:r w:rsidR="0000107A" w:rsidRPr="00BA4BC7">
        <w:t xml:space="preserve">Zu finden unter: </w:t>
      </w:r>
      <w:r w:rsidR="004F5281" w:rsidRPr="00BA4BC7">
        <w:t>Start – Absatz – Liste mit mehreren Ebenen – Listenformatvorlagen – Liste JKU.</w:t>
      </w:r>
    </w:p>
    <w:p w:rsidR="002F4D8C" w:rsidRPr="00BA4BC7" w:rsidRDefault="004F5281" w:rsidP="00237B77">
      <w:pPr>
        <w:pStyle w:val="Listenabsatz"/>
        <w:numPr>
          <w:ilvl w:val="0"/>
          <w:numId w:val="8"/>
        </w:numPr>
        <w:rPr>
          <w:lang w:val="de-DE"/>
        </w:rPr>
      </w:pPr>
      <w:r w:rsidRPr="00BA4BC7">
        <w:rPr>
          <w:lang w:val="de-DE"/>
        </w:rPr>
        <w:t>Ebene 1</w:t>
      </w:r>
    </w:p>
    <w:p w:rsidR="004F5281" w:rsidRPr="00BA4BC7" w:rsidRDefault="004F5281" w:rsidP="00237B77">
      <w:pPr>
        <w:pStyle w:val="Listenabsatz"/>
        <w:numPr>
          <w:ilvl w:val="1"/>
          <w:numId w:val="8"/>
        </w:numPr>
        <w:rPr>
          <w:lang w:val="de-DE"/>
        </w:rPr>
      </w:pPr>
      <w:r w:rsidRPr="00BA4BC7">
        <w:rPr>
          <w:lang w:val="de-DE"/>
        </w:rPr>
        <w:t>Ebene 2</w:t>
      </w:r>
    </w:p>
    <w:p w:rsidR="004F5281" w:rsidRPr="00BA4BC7" w:rsidRDefault="004F5281" w:rsidP="00237B77">
      <w:pPr>
        <w:pStyle w:val="Listenabsatz"/>
        <w:numPr>
          <w:ilvl w:val="2"/>
          <w:numId w:val="8"/>
        </w:numPr>
        <w:rPr>
          <w:lang w:val="de-DE"/>
        </w:rPr>
      </w:pPr>
      <w:r w:rsidRPr="00BA4BC7">
        <w:rPr>
          <w:lang w:val="de-DE"/>
        </w:rPr>
        <w:t>Ebene 3</w:t>
      </w:r>
    </w:p>
    <w:p w:rsidR="00237B77" w:rsidRPr="00BA4BC7" w:rsidRDefault="00237B77" w:rsidP="00237B77">
      <w:pPr>
        <w:pStyle w:val="Listenabsatz"/>
        <w:numPr>
          <w:ilvl w:val="3"/>
          <w:numId w:val="8"/>
        </w:numPr>
        <w:rPr>
          <w:lang w:val="de-DE"/>
        </w:rPr>
      </w:pPr>
      <w:r w:rsidRPr="00BA4BC7">
        <w:rPr>
          <w:lang w:val="de-DE"/>
        </w:rPr>
        <w:t>Ebene 4</w:t>
      </w:r>
    </w:p>
    <w:p w:rsidR="00084606" w:rsidRPr="00BA4BC7" w:rsidRDefault="00237B77" w:rsidP="000D62F4">
      <w:pPr>
        <w:pStyle w:val="Listenabsatz"/>
        <w:numPr>
          <w:ilvl w:val="4"/>
          <w:numId w:val="8"/>
        </w:numPr>
        <w:rPr>
          <w:lang w:val="de-DE"/>
        </w:rPr>
      </w:pPr>
      <w:r w:rsidRPr="00BA4BC7">
        <w:rPr>
          <w:lang w:val="de-DE"/>
        </w:rPr>
        <w:t>Ebene 5</w:t>
      </w:r>
    </w:p>
    <w:p w:rsidR="0000107A" w:rsidRPr="00BA4BC7" w:rsidRDefault="0000107A" w:rsidP="0092199C">
      <w:pPr>
        <w:pStyle w:val="StandardJKU"/>
      </w:pPr>
    </w:p>
    <w:p w:rsidR="00D139D2" w:rsidRPr="00BA4BC7" w:rsidRDefault="00D139D2" w:rsidP="009D2F7F">
      <w:pPr>
        <w:pStyle w:val="StandardJKU"/>
        <w:rPr>
          <w:b/>
        </w:rPr>
      </w:pPr>
      <w:r w:rsidRPr="00BA4BC7">
        <w:rPr>
          <w:b/>
        </w:rPr>
        <w:t>Hinweise zu nummerierten Überschriften</w:t>
      </w:r>
    </w:p>
    <w:p w:rsidR="00012F1F" w:rsidRPr="00BA4BC7" w:rsidRDefault="0000107A" w:rsidP="009D2F7F">
      <w:pPr>
        <w:pStyle w:val="StandardJKU"/>
      </w:pPr>
      <w:r w:rsidRPr="00BA4BC7">
        <w:t>Wenn Sie eine Liste mit nummerierten Überschriften erstellen möchten, nutzen Sie bitte die Vorlage „Liste JKU“. Zu finden unter: Start – Absatz – Liste mit mehreren Ebenen – Listenformatvorlagen – Überschriften JKU.</w:t>
      </w:r>
    </w:p>
    <w:p w:rsidR="00435574" w:rsidRPr="004E26CA" w:rsidRDefault="005C7D4A" w:rsidP="004E26CA">
      <w:pPr>
        <w:pStyle w:val="berschrift1"/>
      </w:pPr>
      <w:bookmarkStart w:id="0" w:name="_Toc509819582"/>
      <w:r w:rsidRPr="004E26CA">
        <w:t>K</w:t>
      </w:r>
      <w:r w:rsidR="00300FA2" w:rsidRPr="004E26CA">
        <w:t>apite</w:t>
      </w:r>
      <w:r w:rsidR="005D3F4C" w:rsidRPr="004E26CA">
        <w:t>l</w:t>
      </w:r>
      <w:bookmarkEnd w:id="0"/>
    </w:p>
    <w:p w:rsidR="004E2D1F" w:rsidRPr="004E26CA" w:rsidRDefault="006A7690" w:rsidP="004E26CA">
      <w:pPr>
        <w:pStyle w:val="berschrift2"/>
      </w:pPr>
      <w:bookmarkStart w:id="1" w:name="_Toc434330387"/>
      <w:bookmarkStart w:id="2" w:name="_Toc434331383"/>
      <w:bookmarkStart w:id="3" w:name="_Toc434331469"/>
      <w:bookmarkStart w:id="4" w:name="_Toc509819583"/>
      <w:r w:rsidRPr="004E26CA">
        <w:t>Unterkapite</w:t>
      </w:r>
      <w:r w:rsidR="004E2D1F" w:rsidRPr="004E26CA">
        <w:t>l</w:t>
      </w:r>
      <w:bookmarkEnd w:id="1"/>
      <w:bookmarkEnd w:id="2"/>
      <w:bookmarkEnd w:id="3"/>
      <w:bookmarkEnd w:id="4"/>
    </w:p>
    <w:p w:rsidR="00D139D2" w:rsidRPr="00BA4BC7" w:rsidRDefault="00D139D2" w:rsidP="004E26CA">
      <w:pPr>
        <w:pStyle w:val="berschrift2"/>
      </w:pPr>
      <w:bookmarkStart w:id="5" w:name="_Toc509819584"/>
      <w:r w:rsidRPr="00BA4BC7">
        <w:t>Unterkapitel</w:t>
      </w:r>
      <w:bookmarkEnd w:id="5"/>
    </w:p>
    <w:p w:rsidR="004E2D1F" w:rsidRPr="004E26CA" w:rsidRDefault="004E2D1F" w:rsidP="004E26CA">
      <w:pPr>
        <w:pStyle w:val="berschrift3"/>
      </w:pPr>
      <w:bookmarkStart w:id="6" w:name="_Toc434330389"/>
      <w:bookmarkStart w:id="7" w:name="_Toc434331385"/>
      <w:bookmarkStart w:id="8" w:name="_Toc434331471"/>
      <w:bookmarkStart w:id="9" w:name="_Toc509819585"/>
      <w:r w:rsidRPr="004E26CA">
        <w:t>Un</w:t>
      </w:r>
      <w:bookmarkEnd w:id="6"/>
      <w:bookmarkEnd w:id="7"/>
      <w:bookmarkEnd w:id="8"/>
      <w:r w:rsidR="003C09A5" w:rsidRPr="004E26CA">
        <w:t>terkapitel</w:t>
      </w:r>
      <w:bookmarkEnd w:id="9"/>
    </w:p>
    <w:p w:rsidR="00D139D2" w:rsidRPr="00BA4BC7" w:rsidRDefault="00D139D2" w:rsidP="004E26CA">
      <w:pPr>
        <w:pStyle w:val="berschrift3"/>
      </w:pPr>
      <w:bookmarkStart w:id="10" w:name="_Toc509819586"/>
      <w:r w:rsidRPr="00BA4BC7">
        <w:t>Unterkapitel</w:t>
      </w:r>
      <w:bookmarkEnd w:id="10"/>
    </w:p>
    <w:p w:rsidR="00BD398D" w:rsidRPr="004E26CA" w:rsidRDefault="004E2D1F" w:rsidP="004E26CA">
      <w:pPr>
        <w:pStyle w:val="berschrift4"/>
      </w:pPr>
      <w:bookmarkStart w:id="11" w:name="_Toc434331387"/>
      <w:bookmarkStart w:id="12" w:name="_Toc436914886"/>
      <w:bookmarkStart w:id="13" w:name="_Toc509819587"/>
      <w:r w:rsidRPr="004E26CA">
        <w:t>Unterkapitel</w:t>
      </w:r>
      <w:bookmarkEnd w:id="11"/>
      <w:bookmarkEnd w:id="12"/>
      <w:bookmarkEnd w:id="13"/>
    </w:p>
    <w:p w:rsidR="00D139D2" w:rsidRPr="00BA4BC7" w:rsidRDefault="00D139D2" w:rsidP="0092199C">
      <w:pPr>
        <w:pStyle w:val="berschrift4"/>
        <w:rPr>
          <w:lang w:val="de-DE"/>
        </w:rPr>
      </w:pPr>
      <w:bookmarkStart w:id="14" w:name="_Toc434331388"/>
      <w:bookmarkStart w:id="15" w:name="_Toc509819588"/>
      <w:bookmarkEnd w:id="14"/>
      <w:r w:rsidRPr="00BA4BC7">
        <w:rPr>
          <w:lang w:val="de-DE"/>
        </w:rPr>
        <w:t>Unterkapitel</w:t>
      </w:r>
      <w:bookmarkEnd w:id="15"/>
    </w:p>
    <w:p w:rsidR="003D0D18" w:rsidRPr="00BA4BC7" w:rsidRDefault="003D0D18" w:rsidP="0092199C">
      <w:pPr>
        <w:pStyle w:val="StandardJKU"/>
      </w:pPr>
    </w:p>
    <w:p w:rsidR="009E3B1F" w:rsidRPr="00BA4BC7" w:rsidRDefault="009E3B1F" w:rsidP="009E3B1F">
      <w:pPr>
        <w:pStyle w:val="StandardJKU"/>
        <w:rPr>
          <w:b/>
        </w:rPr>
      </w:pPr>
      <w:r w:rsidRPr="00BA4BC7">
        <w:rPr>
          <w:b/>
        </w:rPr>
        <w:t>Hinweise zur Fußzeile</w:t>
      </w:r>
    </w:p>
    <w:p w:rsidR="009E3B1F" w:rsidRPr="00BA4BC7" w:rsidRDefault="009E3B1F" w:rsidP="002233C8">
      <w:pPr>
        <w:pStyle w:val="StandardJKU"/>
        <w:spacing w:after="0"/>
      </w:pPr>
      <w:r w:rsidRPr="004E26CA">
        <w:t>Datum:</w:t>
      </w:r>
      <w:r w:rsidRPr="00BA4BC7">
        <w:t xml:space="preserve"> Beim Öffnen des Dokuments wird automatisch das aktuelle Datum angezeigt.</w:t>
      </w:r>
    </w:p>
    <w:p w:rsidR="009E3B1F" w:rsidRPr="00BA4BC7" w:rsidRDefault="009E3B1F" w:rsidP="009E3B1F">
      <w:pPr>
        <w:pStyle w:val="StandardJKU"/>
      </w:pPr>
    </w:p>
    <w:p w:rsidR="009E3B1F" w:rsidRPr="00BA4BC7" w:rsidRDefault="009E3B1F" w:rsidP="0092199C">
      <w:pPr>
        <w:pStyle w:val="StandardJKU"/>
      </w:pPr>
    </w:p>
    <w:p w:rsidR="009E3B1F" w:rsidRPr="00BA4BC7" w:rsidRDefault="009E3B1F" w:rsidP="009D2F7F">
      <w:pPr>
        <w:pStyle w:val="StandardJKU"/>
        <w:rPr>
          <w:b/>
        </w:rPr>
      </w:pPr>
    </w:p>
    <w:p w:rsidR="0092199C" w:rsidRDefault="0092199C" w:rsidP="009D2F7F">
      <w:pPr>
        <w:pStyle w:val="StandardJKU"/>
        <w:rPr>
          <w:b/>
        </w:rPr>
      </w:pPr>
    </w:p>
    <w:p w:rsidR="004E26CA" w:rsidRPr="00BA4BC7" w:rsidRDefault="004E26CA" w:rsidP="009D2F7F">
      <w:pPr>
        <w:pStyle w:val="StandardJKU"/>
        <w:rPr>
          <w:b/>
        </w:rPr>
      </w:pPr>
    </w:p>
    <w:p w:rsidR="009D2F7F" w:rsidRPr="00BA4BC7" w:rsidRDefault="009D2F7F" w:rsidP="009D2F7F">
      <w:pPr>
        <w:pStyle w:val="StandardJKU"/>
        <w:rPr>
          <w:b/>
        </w:rPr>
      </w:pPr>
      <w:r w:rsidRPr="00BA4BC7">
        <w:rPr>
          <w:b/>
        </w:rPr>
        <w:lastRenderedPageBreak/>
        <w:t>Hinweise zu Tabellen</w:t>
      </w:r>
    </w:p>
    <w:p w:rsidR="008C6C3A" w:rsidRPr="00BA4BC7" w:rsidRDefault="008C6C3A" w:rsidP="008C6C3A">
      <w:pPr>
        <w:pStyle w:val="Tabellenberschrift"/>
        <w:rPr>
          <w:lang w:val="de-DE"/>
        </w:rPr>
      </w:pPr>
      <w:r w:rsidRPr="00BA4BC7">
        <w:rPr>
          <w:lang w:val="de-DE"/>
        </w:rPr>
        <w:t>Tabelle JKU</w:t>
      </w:r>
    </w:p>
    <w:tbl>
      <w:tblPr>
        <w:tblStyle w:val="TabelleJKU"/>
        <w:tblW w:w="0" w:type="auto"/>
        <w:tblLook w:val="0620" w:firstRow="1" w:lastRow="0" w:firstColumn="0" w:lastColumn="0" w:noHBand="1" w:noVBand="1"/>
      </w:tblPr>
      <w:tblGrid>
        <w:gridCol w:w="2351"/>
        <w:gridCol w:w="2350"/>
        <w:gridCol w:w="2350"/>
        <w:gridCol w:w="2350"/>
      </w:tblGrid>
      <w:tr w:rsidR="00B63D82" w:rsidRPr="00BA4BC7" w:rsidTr="00CC57D5">
        <w:trPr>
          <w:cnfStyle w:val="100000000000" w:firstRow="1" w:lastRow="0" w:firstColumn="0" w:lastColumn="0" w:oddVBand="0" w:evenVBand="0" w:oddHBand="0" w:evenHBand="0" w:firstRowFirstColumn="0" w:firstRowLastColumn="0" w:lastRowFirstColumn="0" w:lastRowLastColumn="0"/>
        </w:trPr>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r>
      <w:tr w:rsidR="00B63D82" w:rsidRPr="00BA4BC7" w:rsidTr="00CC57D5">
        <w:tc>
          <w:tcPr>
            <w:tcW w:w="2492" w:type="dxa"/>
          </w:tcPr>
          <w:p w:rsidR="00FC3C5E" w:rsidRPr="00BA4BC7" w:rsidRDefault="00FC3C5E" w:rsidP="00FC3C5E">
            <w:pPr>
              <w:rPr>
                <w:lang w:val="de-DE"/>
              </w:rPr>
            </w:pPr>
          </w:p>
        </w:tc>
        <w:tc>
          <w:tcPr>
            <w:tcW w:w="2492" w:type="dxa"/>
          </w:tcPr>
          <w:p w:rsidR="00B63D82" w:rsidRPr="00BA4BC7" w:rsidRDefault="00B63D82" w:rsidP="00B63D82">
            <w:pPr>
              <w:rPr>
                <w:lang w:val="de-DE"/>
              </w:rPr>
            </w:pPr>
          </w:p>
        </w:tc>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r>
      <w:tr w:rsidR="00B63D82" w:rsidRPr="00BA4BC7" w:rsidTr="00CC57D5">
        <w:tc>
          <w:tcPr>
            <w:tcW w:w="2492" w:type="dxa"/>
          </w:tcPr>
          <w:p w:rsidR="008C6C3A" w:rsidRPr="00BA4BC7" w:rsidRDefault="008C6C3A" w:rsidP="00FC3C5E">
            <w:pPr>
              <w:rPr>
                <w:lang w:val="de-DE"/>
              </w:rPr>
            </w:pPr>
          </w:p>
        </w:tc>
        <w:tc>
          <w:tcPr>
            <w:tcW w:w="2492" w:type="dxa"/>
          </w:tcPr>
          <w:p w:rsidR="008C6C3A" w:rsidRPr="00BA4BC7" w:rsidRDefault="008C6C3A" w:rsidP="00FC3C5E">
            <w:pPr>
              <w:rPr>
                <w:lang w:val="de-DE"/>
              </w:rPr>
            </w:pPr>
          </w:p>
        </w:tc>
        <w:tc>
          <w:tcPr>
            <w:tcW w:w="2492" w:type="dxa"/>
          </w:tcPr>
          <w:p w:rsidR="008C6C3A" w:rsidRPr="00BA4BC7" w:rsidRDefault="008C6C3A" w:rsidP="00FC3C5E">
            <w:pPr>
              <w:rPr>
                <w:lang w:val="de-DE"/>
              </w:rPr>
            </w:pPr>
          </w:p>
        </w:tc>
        <w:tc>
          <w:tcPr>
            <w:tcW w:w="2492" w:type="dxa"/>
          </w:tcPr>
          <w:p w:rsidR="008C6C3A" w:rsidRPr="00BA4BC7" w:rsidRDefault="008C6C3A" w:rsidP="00FC3C5E">
            <w:pPr>
              <w:rPr>
                <w:lang w:val="de-DE"/>
              </w:rPr>
            </w:pPr>
          </w:p>
        </w:tc>
      </w:tr>
      <w:tr w:rsidR="00B63D82" w:rsidRPr="00BA4BC7" w:rsidTr="00CC57D5">
        <w:tc>
          <w:tcPr>
            <w:tcW w:w="2492" w:type="dxa"/>
          </w:tcPr>
          <w:p w:rsidR="008C6C3A" w:rsidRPr="00BA4BC7" w:rsidRDefault="008C6C3A" w:rsidP="00FC3C5E">
            <w:pPr>
              <w:rPr>
                <w:lang w:val="de-DE"/>
              </w:rPr>
            </w:pPr>
          </w:p>
        </w:tc>
        <w:tc>
          <w:tcPr>
            <w:tcW w:w="2492" w:type="dxa"/>
          </w:tcPr>
          <w:p w:rsidR="008C6C3A" w:rsidRPr="00BA4BC7" w:rsidRDefault="008C6C3A" w:rsidP="00FC3C5E">
            <w:pPr>
              <w:rPr>
                <w:lang w:val="de-DE"/>
              </w:rPr>
            </w:pPr>
          </w:p>
        </w:tc>
        <w:tc>
          <w:tcPr>
            <w:tcW w:w="2492" w:type="dxa"/>
          </w:tcPr>
          <w:p w:rsidR="008C6C3A" w:rsidRPr="00BA4BC7" w:rsidRDefault="008C6C3A" w:rsidP="00FC3C5E">
            <w:pPr>
              <w:rPr>
                <w:lang w:val="de-DE"/>
              </w:rPr>
            </w:pPr>
          </w:p>
        </w:tc>
        <w:tc>
          <w:tcPr>
            <w:tcW w:w="2492" w:type="dxa"/>
          </w:tcPr>
          <w:p w:rsidR="008C6C3A" w:rsidRPr="00BA4BC7" w:rsidRDefault="008C6C3A" w:rsidP="00FC3C5E">
            <w:pPr>
              <w:rPr>
                <w:lang w:val="de-DE"/>
              </w:rPr>
            </w:pPr>
          </w:p>
        </w:tc>
      </w:tr>
      <w:tr w:rsidR="00B63D82" w:rsidRPr="00BA4BC7" w:rsidTr="00CC57D5">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c>
          <w:tcPr>
            <w:tcW w:w="2492" w:type="dxa"/>
          </w:tcPr>
          <w:p w:rsidR="00FC3C5E" w:rsidRPr="00BA4BC7" w:rsidRDefault="00FC3C5E" w:rsidP="00FC3C5E">
            <w:pPr>
              <w:rPr>
                <w:lang w:val="de-DE"/>
              </w:rPr>
            </w:pPr>
          </w:p>
        </w:tc>
      </w:tr>
    </w:tbl>
    <w:p w:rsidR="00D139D2" w:rsidRPr="00BA4BC7" w:rsidRDefault="003E09C8" w:rsidP="009E3B1F">
      <w:pPr>
        <w:pStyle w:val="Beschriftung"/>
        <w:rPr>
          <w:lang w:val="de-DE"/>
        </w:rPr>
      </w:pPr>
      <w:bookmarkStart w:id="16" w:name="_Toc434246204"/>
      <w:r w:rsidRPr="00BA4BC7">
        <w:rPr>
          <w:lang w:val="de-DE"/>
        </w:rPr>
        <w:t xml:space="preserve">Tabelle </w:t>
      </w:r>
      <w:r w:rsidR="00281F51" w:rsidRPr="00BA4BC7">
        <w:rPr>
          <w:lang w:val="de-DE"/>
        </w:rPr>
        <w:fldChar w:fldCharType="begin"/>
      </w:r>
      <w:r w:rsidR="00281F51" w:rsidRPr="00BA4BC7">
        <w:rPr>
          <w:lang w:val="de-DE"/>
        </w:rPr>
        <w:instrText xml:space="preserve"> SEQ Tabelle \* ARABIC </w:instrText>
      </w:r>
      <w:r w:rsidR="00281F51" w:rsidRPr="00BA4BC7">
        <w:rPr>
          <w:lang w:val="de-DE"/>
        </w:rPr>
        <w:fldChar w:fldCharType="separate"/>
      </w:r>
      <w:r w:rsidR="0056373F">
        <w:rPr>
          <w:noProof/>
          <w:lang w:val="de-DE"/>
        </w:rPr>
        <w:t>1</w:t>
      </w:r>
      <w:r w:rsidR="00281F51" w:rsidRPr="00BA4BC7">
        <w:rPr>
          <w:noProof/>
          <w:lang w:val="de-DE"/>
        </w:rPr>
        <w:fldChar w:fldCharType="end"/>
      </w:r>
      <w:r w:rsidRPr="00BA4BC7">
        <w:rPr>
          <w:lang w:val="de-DE"/>
        </w:rPr>
        <w:t xml:space="preserve">: </w:t>
      </w:r>
      <w:bookmarkEnd w:id="16"/>
      <w:r w:rsidR="00B63D82" w:rsidRPr="00BA4BC7">
        <w:rPr>
          <w:lang w:val="de-DE"/>
        </w:rPr>
        <w:t>JKU</w:t>
      </w:r>
    </w:p>
    <w:p w:rsidR="002233C8" w:rsidRPr="00BA4BC7" w:rsidRDefault="002233C8" w:rsidP="0092199C">
      <w:pPr>
        <w:pStyle w:val="StandardJKU"/>
      </w:pPr>
    </w:p>
    <w:p w:rsidR="00D139D2" w:rsidRPr="00BA4BC7" w:rsidRDefault="00D139D2" w:rsidP="009D2F7F">
      <w:pPr>
        <w:pStyle w:val="StandardJKU"/>
        <w:rPr>
          <w:b/>
        </w:rPr>
      </w:pPr>
      <w:r w:rsidRPr="00BA4BC7">
        <w:rPr>
          <w:b/>
        </w:rPr>
        <w:t>Hinweise zur Struktur der Arbeit</w:t>
      </w:r>
    </w:p>
    <w:p w:rsidR="00DE214A" w:rsidRPr="00BA4BC7" w:rsidRDefault="00DE214A" w:rsidP="004E26CA">
      <w:pPr>
        <w:pStyle w:val="berschrift1"/>
        <w:numPr>
          <w:ilvl w:val="0"/>
          <w:numId w:val="45"/>
        </w:numPr>
      </w:pPr>
      <w:bookmarkStart w:id="17" w:name="_Toc509819589"/>
      <w:r w:rsidRPr="00BA4BC7">
        <w:t>Problem</w:t>
      </w:r>
      <w:bookmarkEnd w:id="17"/>
    </w:p>
    <w:p w:rsidR="00F53F6D" w:rsidRDefault="00DE214A" w:rsidP="00F53F6D">
      <w:pPr>
        <w:pStyle w:val="berschrift2"/>
      </w:pPr>
      <w:bookmarkStart w:id="18" w:name="_Toc509819590"/>
      <w:r w:rsidRPr="00BA4BC7">
        <w:t>Einleitung</w:t>
      </w:r>
      <w:bookmarkEnd w:id="18"/>
    </w:p>
    <w:p w:rsidR="00F53F6D" w:rsidRPr="00F53F6D" w:rsidRDefault="00F53F6D" w:rsidP="002A1832">
      <w:pPr>
        <w:pStyle w:val="StandardJKU"/>
        <w:spacing w:line="360" w:lineRule="auto"/>
      </w:pPr>
      <w:r>
        <w:t>Bei den meisten Software Implementierungen stellt man sich am Anfang die Frage, ob die Software innerhalb des Unternehmens entwickeln werden sollte oder, ob man sie bei einem Drittunternehmen kaufen sol</w:t>
      </w:r>
      <w:r w:rsidR="00F320E7">
        <w:t xml:space="preserve">lte. </w:t>
      </w:r>
      <w:r w:rsidR="00004CAE">
        <w:t>Diese „</w:t>
      </w:r>
      <w:proofErr w:type="spellStart"/>
      <w:r w:rsidR="00004CAE">
        <w:t>Make</w:t>
      </w:r>
      <w:proofErr w:type="spellEnd"/>
      <w:r w:rsidR="00004CAE">
        <w:t xml:space="preserve"> </w:t>
      </w:r>
      <w:proofErr w:type="spellStart"/>
      <w:r w:rsidR="00004CAE">
        <w:t>or</w:t>
      </w:r>
      <w:proofErr w:type="spellEnd"/>
      <w:r w:rsidR="00004CAE">
        <w:t xml:space="preserve"> Buy“ Entscheidung</w:t>
      </w:r>
      <w:r w:rsidR="002949C7">
        <w:t xml:space="preserve"> ist</w:t>
      </w:r>
      <w:r w:rsidR="00366A65">
        <w:t xml:space="preserve">, </w:t>
      </w:r>
      <w:r w:rsidR="00D6645A">
        <w:t xml:space="preserve">besonders </w:t>
      </w:r>
      <w:r w:rsidR="00366A65">
        <w:t xml:space="preserve">bei der ersten Auseinandersetzung, </w:t>
      </w:r>
      <w:r w:rsidR="0058553C">
        <w:t>sehr f</w:t>
      </w:r>
      <w:r w:rsidR="00C955BC">
        <w:t>ordernd</w:t>
      </w:r>
      <w:r w:rsidR="00D6645A">
        <w:t xml:space="preserve">, </w:t>
      </w:r>
      <w:r w:rsidR="002949C7">
        <w:t xml:space="preserve">weil </w:t>
      </w:r>
      <w:r w:rsidR="00D6645A">
        <w:t>verschiedene Faktoren in Betracht gezogen werden müssen</w:t>
      </w:r>
      <w:r w:rsidR="006D4D40">
        <w:t>.</w:t>
      </w:r>
      <w:r w:rsidR="009030D2">
        <w:t xml:space="preserve"> Die Faktoren können vo</w:t>
      </w:r>
      <w:r w:rsidR="00F057A3">
        <w:t>n</w:t>
      </w:r>
      <w:r w:rsidR="009030D2">
        <w:t xml:space="preserve"> Unternehmen zu Unternehmen unterschiedlich sein. Dementsprechend sind Informationen über </w:t>
      </w:r>
      <w:r w:rsidR="003025EF">
        <w:t xml:space="preserve">die </w:t>
      </w:r>
      <w:r w:rsidR="00114DCB">
        <w:t>einflussreichsten</w:t>
      </w:r>
      <w:r w:rsidR="003025EF">
        <w:t xml:space="preserve"> Faktoren eines </w:t>
      </w:r>
      <w:r w:rsidR="001B684C">
        <w:t xml:space="preserve">jeweiligen </w:t>
      </w:r>
      <w:r w:rsidR="003025EF">
        <w:t xml:space="preserve">Unternehmens sehr wichtig. </w:t>
      </w:r>
    </w:p>
    <w:p w:rsidR="00DE214A" w:rsidRDefault="00DE214A" w:rsidP="004E26CA">
      <w:pPr>
        <w:pStyle w:val="berschrift2"/>
      </w:pPr>
      <w:bookmarkStart w:id="19" w:name="_Toc509819591"/>
      <w:r w:rsidRPr="00BA4BC7">
        <w:t>Problembeschreibung und -nachweis</w:t>
      </w:r>
      <w:bookmarkEnd w:id="19"/>
    </w:p>
    <w:p w:rsidR="009522E6" w:rsidRPr="009522E6" w:rsidRDefault="0000234F" w:rsidP="00060B0D">
      <w:pPr>
        <w:pStyle w:val="StandardJKU"/>
        <w:spacing w:line="360" w:lineRule="auto"/>
      </w:pPr>
      <w:r>
        <w:t>In</w:t>
      </w:r>
      <w:r w:rsidR="00E162D8">
        <w:t xml:space="preserve"> Bezug auf Österreic</w:t>
      </w:r>
      <w:r>
        <w:t>h sind diese Informationen nur t</w:t>
      </w:r>
      <w:r w:rsidR="00E162D8">
        <w:t xml:space="preserve">eilweise existierend, weil das Wissen über eigenentwickelte Software nur gering ist. </w:t>
      </w:r>
      <w:r w:rsidR="005946A1">
        <w:t>Auch wenn man</w:t>
      </w:r>
      <w:r w:rsidR="00E162D8">
        <w:t xml:space="preserve"> davon </w:t>
      </w:r>
      <w:r w:rsidR="005946A1">
        <w:t>ausgehen kann</w:t>
      </w:r>
      <w:r w:rsidR="00E162D8">
        <w:t>, dass in den letzten 40 bis 50 Jahren österreichische Unternehmen</w:t>
      </w:r>
      <w:r w:rsidR="00763B04">
        <w:t xml:space="preserve"> eine große Menge an Software </w:t>
      </w:r>
      <w:r w:rsidR="005946A1">
        <w:t xml:space="preserve">entwickelt haben und seitdem betreiben, wurden </w:t>
      </w:r>
      <w:r w:rsidR="0062392C">
        <w:t>diese</w:t>
      </w:r>
      <w:r w:rsidR="005946A1">
        <w:t xml:space="preserve"> eigenentwickelten Individual</w:t>
      </w:r>
      <w:r w:rsidR="00C60ACD">
        <w:t xml:space="preserve">lösungen nur selten untersucht und dokumentiert. </w:t>
      </w:r>
      <w:r w:rsidR="00705B34">
        <w:t xml:space="preserve">Für IT-Beratungsunternehmen wie beispielsweise </w:t>
      </w:r>
      <w:proofErr w:type="spellStart"/>
      <w:r w:rsidR="00705B34">
        <w:t>ReqPOOL</w:t>
      </w:r>
      <w:proofErr w:type="spellEnd"/>
      <w:r w:rsidR="00705B34">
        <w:t xml:space="preserve"> sind diese Informationen von wichtiger Relevanz, da sie Unternehmen beim Beschaffen von Softwarelösungen fachlich unterstützen können. Während Verkaufszahlen und Statistiken zu Standard-Softwarelösungen vorhanden sind, wurde konkret im Bereich der eigenentwickelten Softwarelösungen in Österreichs Unternehmen nur mangelhaft beziehungsweise gar nicht geforscht. </w:t>
      </w:r>
    </w:p>
    <w:p w:rsidR="00DE214A" w:rsidRDefault="00DE214A" w:rsidP="004E26CA">
      <w:pPr>
        <w:pStyle w:val="berschrift2"/>
      </w:pPr>
      <w:bookmarkStart w:id="20" w:name="_Toc509819592"/>
      <w:r w:rsidRPr="00BA4BC7">
        <w:t>Ziele</w:t>
      </w:r>
      <w:bookmarkEnd w:id="20"/>
    </w:p>
    <w:p w:rsidR="004A13BE" w:rsidRDefault="004A13BE" w:rsidP="004A13BE">
      <w:pPr>
        <w:pStyle w:val="StandardJKU"/>
        <w:spacing w:line="360" w:lineRule="auto"/>
      </w:pPr>
      <w:r>
        <w:t>Ziel dieser Seminararbeit ist es, ein Erhebungsinstrument (Fragebogen) zu entwickeln, das ermöglicht, den Status Quo hinsichtlich eigenentwickelten Softwarelösungen in den 1000 wichtigsten Unternehmen in Österreich zu ermitteln.</w:t>
      </w:r>
    </w:p>
    <w:p w:rsidR="00DE214A" w:rsidRDefault="00DE214A" w:rsidP="004E26CA">
      <w:pPr>
        <w:pStyle w:val="berschrift2"/>
      </w:pPr>
      <w:bookmarkStart w:id="21" w:name="_Toc509819593"/>
      <w:r w:rsidRPr="00BA4BC7">
        <w:lastRenderedPageBreak/>
        <w:t>Forschungsfrage</w:t>
      </w:r>
      <w:r w:rsidR="0056373F">
        <w:t>(</w:t>
      </w:r>
      <w:r w:rsidRPr="00BA4BC7">
        <w:t>n</w:t>
      </w:r>
      <w:bookmarkEnd w:id="21"/>
      <w:r w:rsidR="0056373F">
        <w:t>)</w:t>
      </w:r>
    </w:p>
    <w:p w:rsidR="00820BDB" w:rsidRPr="005F78AB" w:rsidRDefault="005F78AB" w:rsidP="00820BDB">
      <w:pPr>
        <w:pStyle w:val="StandardJKU"/>
        <w:rPr>
          <w:i/>
        </w:rPr>
      </w:pPr>
      <w:r>
        <w:rPr>
          <w:i/>
        </w:rPr>
        <w:t>„</w:t>
      </w:r>
      <w:r w:rsidR="00820BDB" w:rsidRPr="005F78AB">
        <w:rPr>
          <w:i/>
        </w:rPr>
        <w:t xml:space="preserve">Wie sind existierende Software-Eigenentwicklungen in den größten </w:t>
      </w:r>
      <w:r w:rsidR="00541F8E" w:rsidRPr="005F78AB">
        <w:rPr>
          <w:i/>
        </w:rPr>
        <w:t xml:space="preserve">Unternehmen Österreichs hinsichtlich unserer identifizierten </w:t>
      </w:r>
      <w:r w:rsidR="00320C6C" w:rsidRPr="005F78AB">
        <w:rPr>
          <w:i/>
        </w:rPr>
        <w:t>Parameter</w:t>
      </w:r>
      <w:r w:rsidR="00541F8E" w:rsidRPr="005F78AB">
        <w:rPr>
          <w:i/>
        </w:rPr>
        <w:t xml:space="preserve"> beschaffen?</w:t>
      </w:r>
      <w:r>
        <w:rPr>
          <w:i/>
        </w:rPr>
        <w:t>“</w:t>
      </w:r>
    </w:p>
    <w:p w:rsidR="00DE214A" w:rsidRPr="00BA4BC7" w:rsidRDefault="00DE214A" w:rsidP="004E26CA">
      <w:pPr>
        <w:pStyle w:val="berschrift1"/>
      </w:pPr>
      <w:bookmarkStart w:id="22" w:name="_Toc509819594"/>
      <w:r w:rsidRPr="00BA4BC7">
        <w:t>Problemlösungsweg</w:t>
      </w:r>
      <w:bookmarkEnd w:id="22"/>
    </w:p>
    <w:p w:rsidR="00356C38" w:rsidRDefault="00DE214A" w:rsidP="00356C38">
      <w:pPr>
        <w:pStyle w:val="berschrift2"/>
      </w:pPr>
      <w:bookmarkStart w:id="23" w:name="_Toc509819595"/>
      <w:r w:rsidRPr="00BA4BC7">
        <w:t>Vorgehensmodel</w:t>
      </w:r>
      <w:bookmarkEnd w:id="23"/>
      <w:r w:rsidR="00356C38">
        <w:t>l</w:t>
      </w:r>
    </w:p>
    <w:p w:rsidR="006C5D85" w:rsidRPr="00DF709A" w:rsidRDefault="00293F18" w:rsidP="00DF709A">
      <w:pPr>
        <w:pStyle w:val="berschrift3"/>
        <w:numPr>
          <w:ilvl w:val="0"/>
          <w:numId w:val="0"/>
        </w:numPr>
        <w:ind w:left="793" w:hanging="793"/>
        <w:rPr>
          <w:sz w:val="28"/>
        </w:rPr>
      </w:pPr>
      <w:r w:rsidRPr="00DF709A">
        <w:rPr>
          <w:sz w:val="28"/>
        </w:rPr>
        <w:t>Aktionsforschung</w:t>
      </w:r>
    </w:p>
    <w:p w:rsidR="00293F18" w:rsidRPr="00992EC9" w:rsidRDefault="00293F18" w:rsidP="00293F18">
      <w:pPr>
        <w:pStyle w:val="StandardJKU"/>
        <w:spacing w:line="360" w:lineRule="auto"/>
        <w:rPr>
          <w:i/>
        </w:rPr>
      </w:pPr>
      <w:r>
        <w:t>Es wird ein Praxisproblem durch einen gemischten Kreis a</w:t>
      </w:r>
      <w:r>
        <w:t>us Wissenschaft und Praxis gelö</w:t>
      </w:r>
      <w:r>
        <w:t>st. Hierbei werden mehrere Zyklen aus Analyse-, Aktions-, und Evaluationsschritten durchlaufen, die jeweils gering strukturierte Instrumente wie Gruppendiskussionen oder Planspiele vorsehen.</w:t>
      </w:r>
      <w:r w:rsidR="00291136">
        <w:t xml:space="preserve"> [1]</w:t>
      </w:r>
    </w:p>
    <w:p w:rsidR="00293F18" w:rsidRDefault="00293F18" w:rsidP="00293F18">
      <w:pPr>
        <w:pStyle w:val="StandardJKU"/>
        <w:spacing w:line="360" w:lineRule="auto"/>
      </w:pPr>
      <w:r>
        <w:t xml:space="preserve">Da in dieser Seminararbeit ein praxisnahes Thema bearbeitet wird und als Problemlösungsweg eine aktive Umfrage mittels des erstellten Erhebungstools vorhergesehen ist, bietet sich die Aktionsforschung als wissenschaftliche Vorgehensmethodik sehr gut an. Analyse- beziehungsweise Recherchezyklen werden im Laufe der Auseinandersetzung mit der Themenstellung eher am Beginn der Arbeit durchlaufen, jedoch werden auch fortlaufend Analysetätigkeiten notwendig sein. Als aktiver Teil der Vorgehensmethodik wird die Erstellung des Erhebungstools, die durchzuführende Umfrage mittels des Tools bei ca. zehn Unternehmen und in der finalen Phase das Erstellen einer allgemeingültigen Auswertungsmethode des erstellten Erhebungstools betrachtet. Hinsichtlich </w:t>
      </w:r>
      <w:r w:rsidR="006C5D85">
        <w:t>der Evaluationsphasen</w:t>
      </w:r>
      <w:r>
        <w:t xml:space="preserve"> </w:t>
      </w:r>
      <w:r w:rsidR="006C5D85">
        <w:t>werden</w:t>
      </w:r>
      <w:r>
        <w:t xml:space="preserve"> vor allem die Evaluierung de</w:t>
      </w:r>
      <w:r w:rsidR="006C5D85">
        <w:t>r</w:t>
      </w:r>
      <w:r>
        <w:t xml:space="preserve"> durchgeführten Umfrage</w:t>
      </w:r>
      <w:r w:rsidR="006C5D85">
        <w:t xml:space="preserve"> sowie die daraus erhobenen Erkenntnisse im Mittelpunkt stehen. Bei wöchentlichen Gruppenmeetings werden zu bearbeitende Aufgaben an die jeweiligen Teammitglieder verteilt, erhobenes Wissen in der Gruppe geteilt als auch nächste Arbeitsschritte diskutiert. Alle zwei bis drei Wochen wird auch unsere Ansprechperson des Kooperationsunternehmens in diese Gruppenmeetings involviert um vor allem sicherzustellen, dass die Arbeits- und Denkweise in die entsprechende Richtung verläuft.</w:t>
      </w:r>
    </w:p>
    <w:p w:rsidR="006C5D85" w:rsidRPr="00293F18" w:rsidRDefault="006C5D85" w:rsidP="00293F18">
      <w:pPr>
        <w:pStyle w:val="StandardJKU"/>
        <w:spacing w:line="360" w:lineRule="auto"/>
      </w:pPr>
      <w:r>
        <w:t>Dieses Vorgehensmodell bietet sich für unser Seminarthema sehr gut an, da das im Vorhinein recherchierte Wissen mit Erkenntnissen aus der Praxis, welche mittels der Umfrage als auch durch den Kontakt mit unserem Kooperationspartner erhoben werden, verglichen und diskutiert wird.</w:t>
      </w:r>
    </w:p>
    <w:p w:rsidR="00767FED" w:rsidRPr="00767FED" w:rsidRDefault="00DE214A" w:rsidP="00767FED">
      <w:pPr>
        <w:pStyle w:val="berschrift2"/>
      </w:pPr>
      <w:bookmarkStart w:id="24" w:name="_Toc509819596"/>
      <w:r w:rsidRPr="00BA4BC7">
        <w:t>Phase M</w:t>
      </w:r>
      <w:bookmarkEnd w:id="24"/>
      <w:r w:rsidR="00767FED">
        <w:t xml:space="preserve"> (</w:t>
      </w:r>
      <w:r w:rsidR="00767FED">
        <w:t>Inhaltliche Aufteilung</w:t>
      </w:r>
      <w:r w:rsidR="00767FED">
        <w:t>)</w:t>
      </w:r>
    </w:p>
    <w:p w:rsidR="006C77EB" w:rsidRPr="006C77EB" w:rsidRDefault="00767FED" w:rsidP="006C77EB">
      <w:pPr>
        <w:pStyle w:val="berschrift2"/>
      </w:pPr>
      <w:r w:rsidRPr="00DF709A">
        <w:t>Recherche zu den Hauptaspekten</w:t>
      </w:r>
    </w:p>
    <w:p w:rsidR="006C77EB" w:rsidRDefault="006C77EB" w:rsidP="006C77EB">
      <w:pPr>
        <w:pStyle w:val="berschrift3"/>
      </w:pPr>
      <w:proofErr w:type="spellStart"/>
      <w:r>
        <w:t>Make</w:t>
      </w:r>
      <w:proofErr w:type="spellEnd"/>
      <w:r>
        <w:t xml:space="preserve"> </w:t>
      </w:r>
      <w:proofErr w:type="spellStart"/>
      <w:r>
        <w:t>Or</w:t>
      </w:r>
      <w:proofErr w:type="spellEnd"/>
      <w:r>
        <w:t xml:space="preserve"> Buy von Softwarelösungen</w:t>
      </w:r>
    </w:p>
    <w:p w:rsidR="006C77EB" w:rsidRPr="006C77EB" w:rsidRDefault="006C77EB" w:rsidP="006C77EB">
      <w:pPr>
        <w:pStyle w:val="berschrift3"/>
        <w:numPr>
          <w:ilvl w:val="0"/>
          <w:numId w:val="0"/>
        </w:numPr>
      </w:pPr>
      <w:proofErr w:type="spellStart"/>
      <w:r w:rsidRPr="006C77EB">
        <w:t>Make</w:t>
      </w:r>
      <w:proofErr w:type="spellEnd"/>
      <w:r w:rsidRPr="006C77EB">
        <w:t xml:space="preserve"> </w:t>
      </w:r>
      <w:proofErr w:type="spellStart"/>
      <w:r w:rsidRPr="006C77EB">
        <w:t>vs</w:t>
      </w:r>
      <w:proofErr w:type="spellEnd"/>
      <w:r w:rsidRPr="006C77EB">
        <w:t xml:space="preserve"> Buy </w:t>
      </w:r>
    </w:p>
    <w:p w:rsidR="006C77EB" w:rsidRPr="006C77EB" w:rsidRDefault="006C77EB" w:rsidP="006C77EB">
      <w:pPr>
        <w:pStyle w:val="StandardJKU"/>
        <w:spacing w:line="360" w:lineRule="auto"/>
      </w:pPr>
      <w:r>
        <w:t xml:space="preserve">Die 10 wichtigsten Faktoren nach </w:t>
      </w:r>
      <w:r>
        <w:fldChar w:fldCharType="begin" w:fldLock="1"/>
      </w:r>
      <w:r>
        <w:instrText>ADDIN CSL_CITATION {"citationItems":[{"id":"ITEM-1","itemData":{"DOI":"10.1109/ACCESS.2017.2762729","ISSN":"21693536","abstract":"Software development is a set of activities which time, budget, and effort of the human resource. Over the years, the software development process has matured to enable the adaptation and integration of commercially available components. The availability of commercially-off-the-shelf and modifiable-off-the-shelf components has transferred the complexity from development and design phases to the integration phase and we can observe large- application development by integrating the available components. Often, due to the limitation of technological and other resources, developing a software application in-house may be less beneficial. In such circumstances, development firms opt to either buy software or outsource the development. In this paper, we identify the factors that govern the decision of making software applications in-house, outsourcing them, or buying them from the market. Since the concept of component integration is more common in large scale applications, in this paper we consider this case.","author":[{"dropping-particle":"","family":"Shahzad","given":"Basit","non-dropping-particle":"","parse-names":false,"suffix":""},{"dropping-particle":"","family":"Abdullatif","given":"Abdullatif M.","non-dropping-particle":"","parse-names":false,"suffix":""},{"dropping-particle":"","family":"Ikram","given":"Naveed","non-dropping-particle":"","parse-names":false,"suffix":""},{"dropping-particle":"","family":"Mashkoor","given":"Atif","non-dropping-particle":"","parse-names":false,"suffix":""}],"container-title":"IEEE Access","id":"ITEM-1","issued":{"date-parts":[["2017"]]},"page":"24262-24274","title":"Build Software or Buy: A Study on Developing Large Scale Software","type":"article-journal","volume":"5"},"uris":["http://www.mendeley.com/documents/?uuid=12a651cd-1af5-4345-ac9d-6d9db01a7315"]}],"mendeley":{"formattedCitation":"[1]","plainTextFormattedCitation":"[1]","previouslyFormattedCitation":"[1]"},"properties":{"noteIndex":0},"schema":"https://github.com/citation-style-language/schema/raw/master/csl-citation.json"}</w:instrText>
      </w:r>
      <w:r>
        <w:fldChar w:fldCharType="separate"/>
      </w:r>
      <w:r>
        <w:t>[1]</w:t>
      </w:r>
      <w:r>
        <w:fldChar w:fldCharType="end"/>
      </w:r>
      <w:r>
        <w:t>:</w:t>
      </w:r>
    </w:p>
    <w:p w:rsidR="006C77EB" w:rsidRDefault="006C77EB" w:rsidP="006C77EB">
      <w:pPr>
        <w:pStyle w:val="StandardJKU"/>
        <w:numPr>
          <w:ilvl w:val="0"/>
          <w:numId w:val="48"/>
        </w:numPr>
        <w:spacing w:line="360" w:lineRule="auto"/>
      </w:pPr>
      <w:r>
        <w:lastRenderedPageBreak/>
        <w:t>Strategie und Wettbewerbsvorteil</w:t>
      </w:r>
    </w:p>
    <w:p w:rsidR="006C77EB" w:rsidRDefault="006C77EB" w:rsidP="006C77EB">
      <w:pPr>
        <w:pStyle w:val="StandardJKU"/>
        <w:numPr>
          <w:ilvl w:val="0"/>
          <w:numId w:val="48"/>
        </w:numPr>
        <w:spacing w:line="360" w:lineRule="auto"/>
      </w:pPr>
      <w:r>
        <w:t>Kosten</w:t>
      </w:r>
    </w:p>
    <w:p w:rsidR="006C77EB" w:rsidRDefault="006C77EB" w:rsidP="006C77EB">
      <w:pPr>
        <w:pStyle w:val="StandardJKU"/>
        <w:numPr>
          <w:ilvl w:val="0"/>
          <w:numId w:val="48"/>
        </w:numPr>
        <w:spacing w:line="360" w:lineRule="auto"/>
      </w:pPr>
      <w:r>
        <w:t xml:space="preserve">Umfang und Komplexität </w:t>
      </w:r>
    </w:p>
    <w:p w:rsidR="006C77EB" w:rsidRDefault="006C77EB" w:rsidP="006C77EB">
      <w:pPr>
        <w:pStyle w:val="StandardJKU"/>
        <w:numPr>
          <w:ilvl w:val="0"/>
          <w:numId w:val="48"/>
        </w:numPr>
        <w:spacing w:line="360" w:lineRule="auto"/>
      </w:pPr>
      <w:r>
        <w:t>Entsprechung der Anforderungen</w:t>
      </w:r>
    </w:p>
    <w:p w:rsidR="006C77EB" w:rsidRDefault="006C77EB" w:rsidP="006C77EB">
      <w:pPr>
        <w:pStyle w:val="StandardJKU"/>
        <w:numPr>
          <w:ilvl w:val="0"/>
          <w:numId w:val="48"/>
        </w:numPr>
        <w:spacing w:line="360" w:lineRule="auto"/>
      </w:pPr>
      <w:r>
        <w:t>Entwicklungszeit</w:t>
      </w:r>
    </w:p>
    <w:p w:rsidR="006C77EB" w:rsidRDefault="006C77EB" w:rsidP="006C77EB">
      <w:pPr>
        <w:pStyle w:val="StandardJKU"/>
        <w:numPr>
          <w:ilvl w:val="0"/>
          <w:numId w:val="48"/>
        </w:numPr>
        <w:spacing w:line="360" w:lineRule="auto"/>
      </w:pPr>
      <w:r>
        <w:t>Erfahrung in IS (Information Systems)</w:t>
      </w:r>
    </w:p>
    <w:p w:rsidR="006C77EB" w:rsidRDefault="006C77EB" w:rsidP="006C77EB">
      <w:pPr>
        <w:pStyle w:val="StandardJKU"/>
        <w:numPr>
          <w:ilvl w:val="0"/>
          <w:numId w:val="48"/>
        </w:numPr>
        <w:spacing w:line="360" w:lineRule="auto"/>
      </w:pPr>
      <w:r>
        <w:t>Risiko</w:t>
      </w:r>
    </w:p>
    <w:p w:rsidR="006C77EB" w:rsidRDefault="006C77EB" w:rsidP="006C77EB">
      <w:pPr>
        <w:pStyle w:val="StandardJKU"/>
        <w:numPr>
          <w:ilvl w:val="0"/>
          <w:numId w:val="48"/>
        </w:numPr>
        <w:spacing w:line="360" w:lineRule="auto"/>
      </w:pPr>
      <w:r>
        <w:t>Betriebliche Faktoren bzw. Produktions-Faktoren</w:t>
      </w:r>
    </w:p>
    <w:p w:rsidR="006C77EB" w:rsidRDefault="006C77EB" w:rsidP="006C77EB">
      <w:pPr>
        <w:pStyle w:val="StandardJKU"/>
        <w:numPr>
          <w:ilvl w:val="0"/>
          <w:numId w:val="48"/>
        </w:numPr>
        <w:spacing w:line="360" w:lineRule="auto"/>
      </w:pPr>
      <w:r>
        <w:t>Geistiges Eigentum (Ideen, Patente)</w:t>
      </w:r>
    </w:p>
    <w:p w:rsidR="006C77EB" w:rsidRDefault="006C77EB" w:rsidP="006C77EB">
      <w:pPr>
        <w:pStyle w:val="StandardJKU"/>
        <w:numPr>
          <w:ilvl w:val="0"/>
          <w:numId w:val="48"/>
        </w:numPr>
        <w:spacing w:line="360" w:lineRule="auto"/>
      </w:pPr>
      <w:r>
        <w:t>Altsystem</w:t>
      </w:r>
    </w:p>
    <w:p w:rsidR="006C77EB" w:rsidRPr="006C77EB" w:rsidRDefault="006C77EB" w:rsidP="006C77EB">
      <w:pPr>
        <w:pStyle w:val="StandardJKU"/>
        <w:spacing w:line="360" w:lineRule="auto"/>
      </w:pPr>
    </w:p>
    <w:p w:rsidR="006C77EB" w:rsidRPr="00E87B1F" w:rsidRDefault="006C77EB" w:rsidP="006C77EB">
      <w:pPr>
        <w:pStyle w:val="StandardJKU"/>
        <w:spacing w:line="360" w:lineRule="auto"/>
        <w:rPr>
          <w:lang w:val="en-GB"/>
        </w:rPr>
      </w:pPr>
      <w:r w:rsidRPr="00E87B1F">
        <w:rPr>
          <w:lang w:val="en-GB"/>
        </w:rPr>
        <w:t xml:space="preserve">Often, due to the limitation of technological and other resources, developing a software application in-house may be less beneficial. In such circumstances, development firms opt to either buy software or outsource the development. </w:t>
      </w:r>
      <w:r w:rsidRPr="006C77EB">
        <w:fldChar w:fldCharType="begin" w:fldLock="1"/>
      </w:r>
      <w:r w:rsidRPr="00E87B1F">
        <w:rPr>
          <w:lang w:val="en-GB"/>
        </w:rPr>
        <w:instrText>ADDIN CSL_CITATION {"citationItems":[{"id":"ITEM-1","itemData":{"DOI":"10.1109/ACCESS.2017.2762729","ISSN":"21693536","abstract":"Software development is a set of activities which time, budget, and effort of the human resource. Over the years, the software development process has matured to enable the adaptation and integration of commercially available components. The availability of commercially-off-the-shelf and modifiable-off-the-shelf components has transferred the complexity from development and design phases to the integration phase and we can observe large- application development by integrating the available components. Often, due to the limitation of technological and other resources, developing a software application in-house may be less beneficial. In such circumstances, development firms opt to either buy software or outsource the development. In this paper, we identify the factors that govern the decision of making software applications in-house, outsourcing them, or buying them from the market. Since the concept of component integration is more common in large scale applications, in this paper we consider this case.","author":[{"dropping-particle":"","family":"Shahzad","given":"Basit","non-dropping-particle":"","parse-names":false,"suffix":""},{"dropping-particle":"","family":"Abdullatif","given":"Abdullatif M.","non-dropping-particle":"","parse-names":false,"suffix":""},{"dropping-particle":"","family":"Ikram","given":"Naveed","non-dropping-particle":"","parse-names":false,"suffix":""},{"dropping-particle":"","family":"Mashkoor","given":"Atif","non-dropping-particle":"","parse-names":false,"suffix":""}],"container-title":"IEEE Access","id":"ITEM-1","issued":{"date-parts":[["2017"]]},"page":"24262-24274","title":"Build Software or Buy: A Study on Developing Large Scale Software","type":"article-journal","volume":"5"},"uris":["http://www.mendeley.com/documents/?uuid=12a651cd-1af5-4345-ac9d-6d9db01a7315"]}],"mendeley":{"formattedCitation":"[1]","plainTextFormattedCitation":"[1]","previouslyFormattedCitation":"[1]"},"properties":{"noteIndex":0},"schema":"https://github.com/citation-style-language/schema/raw/master/csl-citation.json"}</w:instrText>
      </w:r>
      <w:r w:rsidRPr="006C77EB">
        <w:fldChar w:fldCharType="separate"/>
      </w:r>
      <w:r w:rsidRPr="00E87B1F">
        <w:rPr>
          <w:lang w:val="en-GB"/>
        </w:rPr>
        <w:t>[1]</w:t>
      </w:r>
      <w:r w:rsidRPr="006C77EB">
        <w:fldChar w:fldCharType="end"/>
      </w:r>
      <w:r w:rsidRPr="00E87B1F">
        <w:rPr>
          <w:lang w:val="en-GB"/>
        </w:rPr>
        <w:t xml:space="preserve"> S.1</w:t>
      </w:r>
    </w:p>
    <w:p w:rsidR="006C77EB" w:rsidRPr="00E87B1F" w:rsidRDefault="006C77EB" w:rsidP="006C77EB">
      <w:pPr>
        <w:pStyle w:val="StandardJKU"/>
        <w:spacing w:line="360" w:lineRule="auto"/>
        <w:rPr>
          <w:lang w:val="en-GB"/>
        </w:rPr>
      </w:pPr>
      <w:r w:rsidRPr="00E87B1F">
        <w:rPr>
          <w:lang w:val="en-GB"/>
        </w:rPr>
        <w:t>“in a typical software development environment, where procedures, standards and team structures are followed, developing software is an expensive activity”</w:t>
      </w:r>
      <w:r w:rsidRPr="006C77EB">
        <w:fldChar w:fldCharType="begin" w:fldLock="1"/>
      </w:r>
      <w:r w:rsidRPr="00E87B1F">
        <w:rPr>
          <w:lang w:val="en-GB"/>
        </w:rPr>
        <w:instrText>ADDIN CSL_CITATION {"citationItems":[{"id":"ITEM-1","itemData":{"DOI":"10.1109/ACCESS.2017.2762729","ISSN":"21693536","abstract":"Software development is a set of activities which time, budget, and effort of the human resource. Over the years, the software development process has matured to enable the adaptation and integration of commercially available components. The availability of commercially-off-the-shelf and modifiable-off-the-shelf components has transferred the complexity from development and design phases to the integration phase and we can observe large- application development by integrating the available components. Often, due to the limitation of technological and other resources, developing a software application in-house may be less beneficial. In such circumstances, development firms opt to either buy software or outsource the development. In this paper, we identify the factors that govern the decision of making software applications in-house, outsourcing them, or buying them from the market. Since the concept of component integration is more common in large scale applications, in this paper we consider this case.","author":[{"dropping-particle":"","family":"Shahzad","given":"Basit","non-dropping-particle":"","parse-names":false,"suffix":""},{"dropping-particle":"","family":"Abdullatif","given":"Abdullatif M.","non-dropping-particle":"","parse-names":false,"suffix":""},{"dropping-particle":"","family":"Ikram","given":"Naveed","non-dropping-particle":"","parse-names":false,"suffix":""},{"dropping-particle":"","family":"Mashkoor","given":"Atif","non-dropping-particle":"","parse-names":false,"suffix":""}],"container-title":"IEEE Access","id":"ITEM-1","issued":{"date-parts":[["2017"]]},"page":"24262-24274","title":"Build Software or Buy: A Study on Developing Large Scale Software","type":"article-journal","volume":"5"},"uris":["http://www.mendeley.com/documents/?uuid=12a651cd-1af5-4345-ac9d-6d9db01a7315"]}],"mendeley":{"formattedCitation":"[1]","plainTextFormattedCitation":"[1]"},"properties":{"noteIndex":0},"schema":"https://github.com/citation-style-language/schema/raw/master/csl-citation.json"}</w:instrText>
      </w:r>
      <w:r w:rsidRPr="006C77EB">
        <w:fldChar w:fldCharType="separate"/>
      </w:r>
      <w:r w:rsidRPr="00E87B1F">
        <w:rPr>
          <w:lang w:val="en-GB"/>
        </w:rPr>
        <w:t>[1]</w:t>
      </w:r>
      <w:r w:rsidRPr="006C77EB">
        <w:fldChar w:fldCharType="end"/>
      </w:r>
      <w:r w:rsidRPr="00E87B1F">
        <w:rPr>
          <w:lang w:val="en-GB"/>
        </w:rPr>
        <w:t xml:space="preserve"> S.1</w:t>
      </w:r>
    </w:p>
    <w:p w:rsidR="006C77EB" w:rsidRPr="00E87B1F" w:rsidRDefault="006C77EB" w:rsidP="006C77EB">
      <w:pPr>
        <w:pStyle w:val="StandardJKU"/>
        <w:spacing w:line="360" w:lineRule="auto"/>
        <w:rPr>
          <w:lang w:val="en-GB"/>
        </w:rPr>
      </w:pPr>
      <w:r w:rsidRPr="00E87B1F">
        <w:rPr>
          <w:lang w:val="en-GB"/>
        </w:rPr>
        <w:t xml:space="preserve">the build versus buy decision is </w:t>
      </w:r>
      <w:proofErr w:type="gramStart"/>
      <w:r w:rsidRPr="00E87B1F">
        <w:rPr>
          <w:lang w:val="en-GB"/>
        </w:rPr>
        <w:t>really tough</w:t>
      </w:r>
      <w:proofErr w:type="gramEnd"/>
      <w:r w:rsidRPr="00E87B1F">
        <w:rPr>
          <w:lang w:val="en-GB"/>
        </w:rPr>
        <w:t xml:space="preserve"> to make, especially when the decision is being taken for the first time [1] S.1</w:t>
      </w:r>
    </w:p>
    <w:p w:rsidR="006C77EB" w:rsidRPr="00E87B1F" w:rsidRDefault="006C77EB" w:rsidP="006C77EB">
      <w:pPr>
        <w:pStyle w:val="StandardJKU"/>
        <w:spacing w:line="360" w:lineRule="auto"/>
        <w:rPr>
          <w:lang w:val="en-GB"/>
        </w:rPr>
      </w:pPr>
      <w:r w:rsidRPr="00E87B1F">
        <w:rPr>
          <w:lang w:val="en-GB"/>
        </w:rPr>
        <w:t>The in-house software development has certain advantages and disadvantages. One of the advantages is the complete control over the application code and development schedule. On the other hand, the cons of the in-house development include: constant staff engagement, lower functionality, and updates are hard to make as a complete iteration of development is required for this purpose which causes expensive time. [1] S. 1-2</w:t>
      </w:r>
    </w:p>
    <w:p w:rsidR="006C77EB" w:rsidRPr="00E87B1F" w:rsidRDefault="006C77EB" w:rsidP="006C77EB">
      <w:pPr>
        <w:pStyle w:val="StandardJKU"/>
        <w:spacing w:line="360" w:lineRule="auto"/>
        <w:rPr>
          <w:lang w:val="en-GB"/>
        </w:rPr>
      </w:pPr>
      <w:r w:rsidRPr="00E87B1F">
        <w:rPr>
          <w:lang w:val="en-GB"/>
        </w:rPr>
        <w:t xml:space="preserve">a software application may be bought from a vendor when the use of software is critical, the problem is common, the application of software is organization-wide, and a sound software development department is not available. Buying software from a vendor, however, has its own advantages and disadvantages. The pros of buying software from a vendor include the ready- made solution, flexible software, support and training, and enhanced functionality through customer’s feedback. The cons of buying software from a vendor include: the functionality determination by the vendor, vendor’s right on code, and dependency on the vendor for the support of issues and </w:t>
      </w:r>
      <w:proofErr w:type="gramStart"/>
      <w:r w:rsidRPr="00E87B1F">
        <w:rPr>
          <w:lang w:val="en-GB"/>
        </w:rPr>
        <w:t>updates.[</w:t>
      </w:r>
      <w:proofErr w:type="gramEnd"/>
      <w:r w:rsidRPr="00E87B1F">
        <w:rPr>
          <w:lang w:val="en-GB"/>
        </w:rPr>
        <w:t>1] S.2</w:t>
      </w:r>
    </w:p>
    <w:p w:rsidR="006C77EB" w:rsidRDefault="006C77EB" w:rsidP="006C77EB">
      <w:pPr>
        <w:pStyle w:val="StandardJKU"/>
        <w:spacing w:line="360" w:lineRule="auto"/>
        <w:rPr>
          <w:lang w:val="en-US"/>
        </w:rPr>
      </w:pPr>
      <w:r w:rsidRPr="00E87B1F">
        <w:rPr>
          <w:lang w:val="en-GB"/>
        </w:rPr>
        <w:lastRenderedPageBreak/>
        <w:t>It is, however, evident that the build versus buy decision is not a straight decision and requires ample consideration of facts, parameters, the economic situation, and the realization of the organizational strengths and weaknesses [1] S.2</w:t>
      </w:r>
    </w:p>
    <w:p w:rsidR="00767FED" w:rsidRDefault="00767FED" w:rsidP="00767FED">
      <w:pPr>
        <w:pStyle w:val="berschrift2"/>
      </w:pPr>
      <w:r w:rsidRPr="00DF709A">
        <w:t>Erstellung des Fragebogens / Erhebungs</w:t>
      </w:r>
      <w:r w:rsidRPr="00DF709A">
        <w:t>instruments</w:t>
      </w:r>
    </w:p>
    <w:p w:rsidR="00767FED" w:rsidRDefault="00767FED" w:rsidP="00767FED">
      <w:pPr>
        <w:pStyle w:val="berschrift2"/>
      </w:pPr>
      <w:r w:rsidRPr="00DF709A">
        <w:t>Durchführung der Umfrage bei 5-10 Unternehmen</w:t>
      </w:r>
    </w:p>
    <w:p w:rsidR="00767FED" w:rsidRDefault="00767FED" w:rsidP="00767FED">
      <w:pPr>
        <w:pStyle w:val="berschrift2"/>
      </w:pPr>
      <w:r w:rsidRPr="00DF709A">
        <w:t>Analyse der Antworten &amp; de</w:t>
      </w:r>
      <w:r w:rsidRPr="00DF709A">
        <w:t>s</w:t>
      </w:r>
      <w:r w:rsidRPr="00DF709A">
        <w:t xml:space="preserve"> Erhebungs</w:t>
      </w:r>
      <w:r w:rsidRPr="00DF709A">
        <w:t>instruments</w:t>
      </w:r>
    </w:p>
    <w:p w:rsidR="005F38D8" w:rsidRDefault="005F38D8" w:rsidP="005F38D8">
      <w:pPr>
        <w:pStyle w:val="berschrift2"/>
      </w:pPr>
      <w:bookmarkStart w:id="25" w:name="_Hlk528150114"/>
      <w:r w:rsidRPr="00DF709A">
        <w:t>Erstellen einer allgemeingültigen Analyse- und Auswertungsstrategie</w:t>
      </w:r>
      <w:bookmarkEnd w:id="25"/>
    </w:p>
    <w:p w:rsidR="00DE214A" w:rsidRPr="00BA4BC7" w:rsidRDefault="00DE214A" w:rsidP="004E26CA">
      <w:pPr>
        <w:pStyle w:val="berschrift2"/>
      </w:pPr>
      <w:bookmarkStart w:id="26" w:name="_Toc509819597"/>
      <w:r w:rsidRPr="00BA4BC7">
        <w:t>Phase N</w:t>
      </w:r>
      <w:bookmarkEnd w:id="26"/>
    </w:p>
    <w:p w:rsidR="00DE214A" w:rsidRPr="00BA4BC7" w:rsidRDefault="00DE214A" w:rsidP="004E26CA">
      <w:pPr>
        <w:pStyle w:val="berschrift1"/>
      </w:pPr>
      <w:bookmarkStart w:id="27" w:name="_Toc509819598"/>
      <w:r w:rsidRPr="00BA4BC7">
        <w:t>Ergebnisse</w:t>
      </w:r>
      <w:bookmarkEnd w:id="27"/>
    </w:p>
    <w:p w:rsidR="00DE214A" w:rsidRPr="00BA4BC7" w:rsidRDefault="00DE214A" w:rsidP="004E26CA">
      <w:pPr>
        <w:pStyle w:val="berschrift1"/>
      </w:pPr>
      <w:bookmarkStart w:id="28" w:name="_Toc509819599"/>
      <w:r w:rsidRPr="00BA4BC7">
        <w:t>Diskussion</w:t>
      </w:r>
      <w:bookmarkEnd w:id="28"/>
    </w:p>
    <w:p w:rsidR="00DE214A" w:rsidRPr="00BA4BC7" w:rsidRDefault="00DE214A" w:rsidP="004E26CA">
      <w:pPr>
        <w:pStyle w:val="berschrift1"/>
      </w:pPr>
      <w:bookmarkStart w:id="29" w:name="_Toc509819600"/>
      <w:r w:rsidRPr="00BA4BC7">
        <w:t>Tabellenverzeichnis (</w:t>
      </w:r>
      <w:r w:rsidR="006E7901" w:rsidRPr="00BA4BC7">
        <w:t>Notwendig, falls vorhanden)</w:t>
      </w:r>
      <w:bookmarkEnd w:id="29"/>
      <w:r w:rsidR="006E7901" w:rsidRPr="00BA4BC7">
        <w:t xml:space="preserve"> </w:t>
      </w:r>
    </w:p>
    <w:p w:rsidR="00DE214A" w:rsidRPr="00BA4BC7" w:rsidRDefault="00DE214A" w:rsidP="004E26CA">
      <w:pPr>
        <w:pStyle w:val="berschrift1"/>
      </w:pPr>
      <w:bookmarkStart w:id="30" w:name="_Toc509819601"/>
      <w:r w:rsidRPr="00BA4BC7">
        <w:t xml:space="preserve">Abbildungsverzeichnis </w:t>
      </w:r>
      <w:r w:rsidR="006E7901" w:rsidRPr="00BA4BC7">
        <w:t>(Notwendig, falls vorhanden)</w:t>
      </w:r>
      <w:bookmarkEnd w:id="30"/>
    </w:p>
    <w:p w:rsidR="00291136" w:rsidRDefault="00DE214A" w:rsidP="00291136">
      <w:pPr>
        <w:pStyle w:val="berschrift1"/>
      </w:pPr>
      <w:bookmarkStart w:id="31" w:name="_Toc509819602"/>
      <w:r w:rsidRPr="00BA4BC7">
        <w:t>Literaturverzeichnis</w:t>
      </w:r>
      <w:bookmarkEnd w:id="31"/>
    </w:p>
    <w:p w:rsidR="006C77EB" w:rsidRPr="003A4273" w:rsidRDefault="00291136" w:rsidP="003A4273">
      <w:pPr>
        <w:widowControl w:val="0"/>
        <w:autoSpaceDE w:val="0"/>
        <w:autoSpaceDN w:val="0"/>
        <w:adjustRightInd w:val="0"/>
        <w:ind w:left="640" w:hanging="640"/>
        <w:rPr>
          <w:rFonts w:cs="Arial"/>
          <w:noProof/>
          <w:szCs w:val="24"/>
          <w:lang w:val="en-US"/>
        </w:rPr>
      </w:pPr>
      <w:r w:rsidRPr="003A4273">
        <w:rPr>
          <w:rFonts w:cs="Arial"/>
          <w:noProof/>
          <w:szCs w:val="24"/>
          <w:lang w:val="en-US"/>
        </w:rPr>
        <w:t xml:space="preserve">[1]: </w:t>
      </w:r>
      <w:r w:rsidRPr="003A4273">
        <w:rPr>
          <w:rFonts w:cs="Arial"/>
          <w:noProof/>
          <w:szCs w:val="24"/>
          <w:lang w:val="en-US"/>
        </w:rPr>
        <w:t xml:space="preserve">Wilde, T. &amp; Hess, T. Wirtsch. </w:t>
      </w:r>
      <w:proofErr w:type="spellStart"/>
      <w:r w:rsidRPr="003A4273">
        <w:rPr>
          <w:rFonts w:cs="Arial"/>
          <w:noProof/>
          <w:szCs w:val="24"/>
          <w:lang w:val="en-US"/>
        </w:rPr>
        <w:t>Inform</w:t>
      </w:r>
      <w:proofErr w:type="spellEnd"/>
      <w:r w:rsidRPr="003A4273">
        <w:rPr>
          <w:rFonts w:cs="Arial"/>
          <w:noProof/>
          <w:szCs w:val="24"/>
          <w:lang w:val="en-US"/>
        </w:rPr>
        <w:t xml:space="preserve">. (2007) 49: 280. </w:t>
      </w:r>
      <w:r w:rsidRPr="003A4273">
        <w:rPr>
          <w:rFonts w:cs="Arial"/>
          <w:noProof/>
          <w:szCs w:val="24"/>
          <w:lang w:val="en-US"/>
        </w:rPr>
        <w:t>https://doi.org/10.1007/s11576-007-0064-z</w:t>
      </w:r>
    </w:p>
    <w:p w:rsidR="006C77EB" w:rsidRDefault="006C77EB" w:rsidP="006C77EB">
      <w:pPr>
        <w:widowControl w:val="0"/>
        <w:autoSpaceDE w:val="0"/>
        <w:autoSpaceDN w:val="0"/>
        <w:adjustRightInd w:val="0"/>
        <w:ind w:left="640" w:hanging="640"/>
        <w:rPr>
          <w:rFonts w:cs="Arial"/>
          <w:noProof/>
          <w:szCs w:val="24"/>
          <w:lang w:val="en-US"/>
        </w:rPr>
      </w:pPr>
      <w:r>
        <w:fldChar w:fldCharType="begin" w:fldLock="1"/>
      </w:r>
      <w:r>
        <w:rPr>
          <w:lang w:val="en-US"/>
        </w:rPr>
        <w:instrText xml:space="preserve">ADDIN Mendeley Bibliography CSL_BIBLIOGRAPHY </w:instrText>
      </w:r>
      <w:r>
        <w:fldChar w:fldCharType="separate"/>
      </w:r>
      <w:r>
        <w:rPr>
          <w:rFonts w:cs="Arial"/>
          <w:noProof/>
          <w:szCs w:val="24"/>
          <w:lang w:val="en-US"/>
        </w:rPr>
        <w:t>[2</w:t>
      </w:r>
      <w:r>
        <w:rPr>
          <w:rFonts w:cs="Arial"/>
          <w:noProof/>
          <w:szCs w:val="24"/>
          <w:lang w:val="en-US"/>
        </w:rPr>
        <w:t>]</w:t>
      </w:r>
      <w:r>
        <w:rPr>
          <w:rFonts w:cs="Arial"/>
          <w:noProof/>
          <w:szCs w:val="24"/>
          <w:lang w:val="en-US"/>
        </w:rPr>
        <w:tab/>
        <w:t xml:space="preserve">B. Shahzad, A. M. Abdullatif, N. Ikram, and A. Mashkoor, “Build Software or Buy: A Study on Developing Large Scale Software,” </w:t>
      </w:r>
      <w:r>
        <w:rPr>
          <w:rFonts w:cs="Arial"/>
          <w:i/>
          <w:iCs/>
          <w:noProof/>
          <w:szCs w:val="24"/>
          <w:lang w:val="en-US"/>
        </w:rPr>
        <w:t>IEEE Access</w:t>
      </w:r>
      <w:r>
        <w:rPr>
          <w:rFonts w:cs="Arial"/>
          <w:noProof/>
          <w:szCs w:val="24"/>
          <w:lang w:val="en-US"/>
        </w:rPr>
        <w:t>, vol. 5, pp. 24262–24274, 2017.</w:t>
      </w:r>
    </w:p>
    <w:p w:rsidR="006C77EB" w:rsidRDefault="006C77EB" w:rsidP="006C77EB">
      <w:pPr>
        <w:widowControl w:val="0"/>
        <w:autoSpaceDE w:val="0"/>
        <w:autoSpaceDN w:val="0"/>
        <w:adjustRightInd w:val="0"/>
        <w:ind w:left="640" w:hanging="640"/>
        <w:rPr>
          <w:rFonts w:cs="Arial"/>
          <w:noProof/>
          <w:szCs w:val="24"/>
          <w:lang w:val="en-US"/>
        </w:rPr>
      </w:pPr>
      <w:r>
        <w:rPr>
          <w:rFonts w:cs="Arial"/>
          <w:noProof/>
          <w:szCs w:val="24"/>
          <w:lang w:val="en-US"/>
        </w:rPr>
        <w:t>[3</w:t>
      </w:r>
      <w:r>
        <w:rPr>
          <w:rFonts w:cs="Arial"/>
          <w:noProof/>
          <w:szCs w:val="24"/>
          <w:lang w:val="en-US"/>
        </w:rPr>
        <w:t>]</w:t>
      </w:r>
      <w:r>
        <w:rPr>
          <w:rFonts w:cs="Arial"/>
          <w:noProof/>
          <w:szCs w:val="24"/>
          <w:lang w:val="en-US"/>
        </w:rPr>
        <w:tab/>
        <w:t>P. Chatzipetrou, E. Alégroth, E. Papatheocharous, M. Borg, T. Gorschek, and K. Wnuk, “Component selection in Software Engineering - Which attributes are the most important in the decision process ?,” 2018.</w:t>
      </w:r>
    </w:p>
    <w:p w:rsidR="006C77EB" w:rsidRDefault="006C77EB" w:rsidP="006C77EB">
      <w:pPr>
        <w:widowControl w:val="0"/>
        <w:autoSpaceDE w:val="0"/>
        <w:autoSpaceDN w:val="0"/>
        <w:adjustRightInd w:val="0"/>
        <w:ind w:left="640" w:hanging="640"/>
        <w:rPr>
          <w:rFonts w:cs="Arial"/>
          <w:noProof/>
          <w:szCs w:val="24"/>
          <w:lang w:val="en-US"/>
        </w:rPr>
      </w:pPr>
      <w:r>
        <w:rPr>
          <w:rFonts w:cs="Arial"/>
          <w:noProof/>
          <w:szCs w:val="24"/>
          <w:lang w:val="en-US"/>
        </w:rPr>
        <w:t>[4</w:t>
      </w:r>
      <w:r>
        <w:rPr>
          <w:rFonts w:cs="Arial"/>
          <w:noProof/>
          <w:szCs w:val="24"/>
          <w:lang w:val="en-US"/>
        </w:rPr>
        <w:t>]</w:t>
      </w:r>
      <w:r>
        <w:rPr>
          <w:rFonts w:cs="Arial"/>
          <w:noProof/>
          <w:szCs w:val="24"/>
          <w:lang w:val="en-US"/>
        </w:rPr>
        <w:tab/>
        <w:t>C. Miller, “Outsourcing Strategies in Software Engineering,” 2018.</w:t>
      </w:r>
    </w:p>
    <w:p w:rsidR="00291136" w:rsidRPr="006C77EB" w:rsidRDefault="006C77EB" w:rsidP="00E87B1F">
      <w:pPr>
        <w:pStyle w:val="StandardJKU"/>
        <w:spacing w:line="360" w:lineRule="auto"/>
        <w:rPr>
          <w:lang w:val="en-GB"/>
        </w:rPr>
      </w:pPr>
      <w:r>
        <w:fldChar w:fldCharType="end"/>
      </w:r>
      <w:r w:rsidR="00E87B1F">
        <w:t>[…]</w:t>
      </w:r>
      <w:bookmarkStart w:id="32" w:name="_GoBack"/>
      <w:bookmarkEnd w:id="32"/>
    </w:p>
    <w:p w:rsidR="00085260" w:rsidRPr="00BA4BC7" w:rsidRDefault="006E7901" w:rsidP="004E26CA">
      <w:pPr>
        <w:pStyle w:val="berschrift1"/>
      </w:pPr>
      <w:bookmarkStart w:id="33" w:name="_Toc509819603"/>
      <w:r w:rsidRPr="00BA4BC7">
        <w:t>Anhang</w:t>
      </w:r>
      <w:r w:rsidR="00DE214A" w:rsidRPr="00BA4BC7">
        <w:t xml:space="preserve"> </w:t>
      </w:r>
      <w:r w:rsidRPr="00BA4BC7">
        <w:t>(Notwendig, falls vorhanden)</w:t>
      </w:r>
      <w:bookmarkEnd w:id="33"/>
    </w:p>
    <w:sectPr w:rsidR="00085260" w:rsidRPr="00BA4BC7" w:rsidSect="00A37968">
      <w:headerReference w:type="default" r:id="rId13"/>
      <w:footerReference w:type="default" r:id="rId14"/>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91A" w:rsidRDefault="00D7591A" w:rsidP="000A78E0">
      <w:pPr>
        <w:spacing w:line="240" w:lineRule="auto"/>
      </w:pPr>
      <w:r>
        <w:separator/>
      </w:r>
    </w:p>
  </w:endnote>
  <w:endnote w:type="continuationSeparator" w:id="0">
    <w:p w:rsidR="00D7591A" w:rsidRDefault="00D7591A"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cdlnxFbbjrcTimes-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6CA" w:rsidRDefault="004E26CA">
    <w:pPr>
      <w:pStyle w:val="Fuzeile"/>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4E26CA" w:rsidRPr="00237B77" w:rsidRDefault="004E26CA" w:rsidP="00237B77">
                          <w:pPr>
                            <w:spacing w:line="220" w:lineRule="exact"/>
                            <w:rPr>
                              <w:rFonts w:cs="Arial"/>
                              <w:sz w:val="16"/>
                              <w:szCs w:val="16"/>
                            </w:rPr>
                          </w:pPr>
                          <w:r w:rsidRPr="00237B77">
                            <w:rPr>
                              <w:rFonts w:cs="Arial"/>
                              <w:sz w:val="16"/>
                              <w:szCs w:val="16"/>
                            </w:rPr>
                            <w:t>Altenberger Straße 69</w:t>
                          </w:r>
                        </w:p>
                        <w:p w:rsidR="004E26CA" w:rsidRPr="00237B77" w:rsidRDefault="004E26CA" w:rsidP="00237B77">
                          <w:pPr>
                            <w:spacing w:line="220" w:lineRule="exact"/>
                            <w:rPr>
                              <w:rFonts w:cs="Arial"/>
                              <w:sz w:val="16"/>
                              <w:szCs w:val="16"/>
                            </w:rPr>
                          </w:pPr>
                          <w:r w:rsidRPr="00237B77">
                            <w:rPr>
                              <w:rFonts w:cs="Arial"/>
                              <w:sz w:val="16"/>
                              <w:szCs w:val="16"/>
                            </w:rPr>
                            <w:t>4040 Linz, Österreich</w:t>
                          </w:r>
                        </w:p>
                        <w:p w:rsidR="004E26CA" w:rsidRPr="00237B77" w:rsidRDefault="004E26CA" w:rsidP="00237B77">
                          <w:pPr>
                            <w:spacing w:line="220" w:lineRule="exact"/>
                            <w:rPr>
                              <w:rFonts w:cs="Arial"/>
                              <w:sz w:val="16"/>
                              <w:szCs w:val="16"/>
                            </w:rPr>
                          </w:pPr>
                          <w:r w:rsidRPr="00237B77">
                            <w:rPr>
                              <w:rFonts w:cs="Arial"/>
                              <w:sz w:val="16"/>
                              <w:szCs w:val="16"/>
                            </w:rPr>
                            <w:t>www.jku.at</w:t>
                          </w:r>
                        </w:p>
                        <w:p w:rsidR="004E26CA" w:rsidRPr="00237B77" w:rsidRDefault="004E26CA"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4E26CA" w:rsidRPr="00237B77" w:rsidRDefault="004E26CA" w:rsidP="00237B77">
                    <w:pPr>
                      <w:spacing w:line="220" w:lineRule="exact"/>
                      <w:rPr>
                        <w:rFonts w:cs="Arial"/>
                        <w:sz w:val="16"/>
                        <w:szCs w:val="16"/>
                      </w:rPr>
                    </w:pPr>
                    <w:r w:rsidRPr="00237B77">
                      <w:rPr>
                        <w:rFonts w:cs="Arial"/>
                        <w:sz w:val="16"/>
                        <w:szCs w:val="16"/>
                      </w:rPr>
                      <w:t>Altenberger Straße 69</w:t>
                    </w:r>
                  </w:p>
                  <w:p w:rsidR="004E26CA" w:rsidRPr="00237B77" w:rsidRDefault="004E26CA" w:rsidP="00237B77">
                    <w:pPr>
                      <w:spacing w:line="220" w:lineRule="exact"/>
                      <w:rPr>
                        <w:rFonts w:cs="Arial"/>
                        <w:sz w:val="16"/>
                        <w:szCs w:val="16"/>
                      </w:rPr>
                    </w:pPr>
                    <w:r w:rsidRPr="00237B77">
                      <w:rPr>
                        <w:rFonts w:cs="Arial"/>
                        <w:sz w:val="16"/>
                        <w:szCs w:val="16"/>
                      </w:rPr>
                      <w:t>4040 Linz, Österreich</w:t>
                    </w:r>
                  </w:p>
                  <w:p w:rsidR="004E26CA" w:rsidRPr="00237B77" w:rsidRDefault="004E26CA" w:rsidP="00237B77">
                    <w:pPr>
                      <w:spacing w:line="220" w:lineRule="exact"/>
                      <w:rPr>
                        <w:rFonts w:cs="Arial"/>
                        <w:sz w:val="16"/>
                        <w:szCs w:val="16"/>
                      </w:rPr>
                    </w:pPr>
                    <w:r w:rsidRPr="00237B77">
                      <w:rPr>
                        <w:rFonts w:cs="Arial"/>
                        <w:sz w:val="16"/>
                        <w:szCs w:val="16"/>
                      </w:rPr>
                      <w:t>www.jku.at</w:t>
                    </w:r>
                  </w:p>
                  <w:p w:rsidR="004E26CA" w:rsidRPr="00237B77" w:rsidRDefault="004E26CA"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6CA" w:rsidRDefault="004E26CA" w:rsidP="00B97921">
    <w:pPr>
      <w:pStyle w:val="Fuzeile"/>
      <w:tabs>
        <w:tab w:val="clear" w:pos="4536"/>
        <w:tab w:val="clear" w:pos="9072"/>
        <w:tab w:val="right" w:pos="9921"/>
      </w:tabs>
      <w:jc w:val="both"/>
    </w:pPr>
  </w:p>
  <w:p w:rsidR="004E26CA" w:rsidRPr="00E87B1F" w:rsidRDefault="004E26CA"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sidR="00356C38">
      <w:rPr>
        <w:noProof/>
      </w:rPr>
      <w:t>24. Oktober 2018</w:t>
    </w:r>
    <w:r w:rsidRPr="004746F8">
      <w:fldChar w:fldCharType="end"/>
    </w:r>
    <w:r w:rsidRPr="00E87B1F">
      <w:rPr>
        <w:lang w:val="en-GB"/>
      </w:rPr>
      <w:tab/>
    </w:r>
    <w:r w:rsidR="00E87B1F" w:rsidRPr="00E87B1F">
      <w:rPr>
        <w:lang w:val="en-GB"/>
      </w:rPr>
      <w:t>Dusanic, Ljutic, Stojcevic, Samardzic, Tomic</w:t>
    </w:r>
    <w:r w:rsidRPr="00E87B1F">
      <w:rPr>
        <w:lang w:val="en-GB"/>
      </w:rPr>
      <w:tab/>
      <w:t xml:space="preserve"> </w:t>
    </w:r>
    <w:r w:rsidRPr="004746F8">
      <w:fldChar w:fldCharType="begin"/>
    </w:r>
    <w:r w:rsidRPr="00E87B1F">
      <w:rPr>
        <w:lang w:val="en-GB"/>
      </w:rPr>
      <w:instrText xml:space="preserve"> PAGE   \* MERGEFORMAT </w:instrText>
    </w:r>
    <w:r w:rsidRPr="004746F8">
      <w:fldChar w:fldCharType="separate"/>
    </w:r>
    <w:r w:rsidR="001D4828" w:rsidRPr="00E87B1F">
      <w:rPr>
        <w:noProof/>
        <w:lang w:val="en-GB"/>
      </w:rPr>
      <w:t>4</w:t>
    </w:r>
    <w:r w:rsidRPr="004746F8">
      <w:fldChar w:fldCharType="end"/>
    </w:r>
    <w:r w:rsidRPr="00E87B1F">
      <w:rPr>
        <w:lang w:val="en-GB"/>
      </w:rPr>
      <w:t>/</w:t>
    </w:r>
    <w:r w:rsidR="0002434D">
      <w:rPr>
        <w:noProof/>
      </w:rPr>
      <w:fldChar w:fldCharType="begin"/>
    </w:r>
    <w:r w:rsidR="0002434D" w:rsidRPr="00E87B1F">
      <w:rPr>
        <w:noProof/>
        <w:lang w:val="en-GB"/>
      </w:rPr>
      <w:instrText xml:space="preserve"> NUMPAGES   \* MERGEFORMAT </w:instrText>
    </w:r>
    <w:r w:rsidR="0002434D">
      <w:rPr>
        <w:noProof/>
      </w:rPr>
      <w:fldChar w:fldCharType="separate"/>
    </w:r>
    <w:r w:rsidR="001D4828" w:rsidRPr="00E87B1F">
      <w:rPr>
        <w:noProof/>
        <w:lang w:val="en-GB"/>
      </w:rPr>
      <w:t>4</w:t>
    </w:r>
    <w:r w:rsidR="0002434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91A" w:rsidRDefault="00D7591A" w:rsidP="000A78E0">
      <w:pPr>
        <w:spacing w:line="240" w:lineRule="auto"/>
      </w:pPr>
      <w:r>
        <w:separator/>
      </w:r>
    </w:p>
  </w:footnote>
  <w:footnote w:type="continuationSeparator" w:id="0">
    <w:p w:rsidR="00D7591A" w:rsidRDefault="00D7591A"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6CA" w:rsidRDefault="004E26CA"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4036060</wp:posOffset>
          </wp:positionH>
          <wp:positionV relativeFrom="page">
            <wp:posOffset>476250</wp:posOffset>
          </wp:positionV>
          <wp:extent cx="2016000" cy="10080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6CA" w:rsidRDefault="004E26CA"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95647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B8B2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547E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70A9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520E0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C70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8A0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5C64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3E75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52C4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0466AD"/>
    <w:multiLevelType w:val="multilevel"/>
    <w:tmpl w:val="0C07001D"/>
    <w:numStyleLink w:val="ListeJKU"/>
  </w:abstractNum>
  <w:abstractNum w:abstractNumId="11" w15:restartNumberingAfterBreak="0">
    <w:nsid w:val="0A2B415C"/>
    <w:multiLevelType w:val="multilevel"/>
    <w:tmpl w:val="AD40E188"/>
    <w:numStyleLink w:val="berschriftenJKU"/>
  </w:abstractNum>
  <w:abstractNum w:abstractNumId="12" w15:restartNumberingAfterBreak="0">
    <w:nsid w:val="0FAF6F43"/>
    <w:multiLevelType w:val="multilevel"/>
    <w:tmpl w:val="AD40E188"/>
    <w:numStyleLink w:val="berschriftenJKU"/>
  </w:abstractNum>
  <w:abstractNum w:abstractNumId="13" w15:restartNumberingAfterBreak="0">
    <w:nsid w:val="12822B41"/>
    <w:multiLevelType w:val="multilevel"/>
    <w:tmpl w:val="AD40E188"/>
    <w:numStyleLink w:val="berschriftenJKU"/>
  </w:abstractNum>
  <w:abstractNum w:abstractNumId="14" w15:restartNumberingAfterBreak="0">
    <w:nsid w:val="14A66AFA"/>
    <w:multiLevelType w:val="multilevel"/>
    <w:tmpl w:val="AD40E188"/>
    <w:numStyleLink w:val="berschriftenJKU"/>
  </w:abstractNum>
  <w:abstractNum w:abstractNumId="15"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19660A71"/>
    <w:multiLevelType w:val="multilevel"/>
    <w:tmpl w:val="0C07001D"/>
    <w:numStyleLink w:val="ListeJKU"/>
  </w:abstractNum>
  <w:abstractNum w:abstractNumId="17" w15:restartNumberingAfterBreak="0">
    <w:nsid w:val="1B2040A9"/>
    <w:multiLevelType w:val="multilevel"/>
    <w:tmpl w:val="0C07001D"/>
    <w:numStyleLink w:val="ListJKU"/>
  </w:abstractNum>
  <w:abstractNum w:abstractNumId="18"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6A8301A"/>
    <w:multiLevelType w:val="multilevel"/>
    <w:tmpl w:val="0C07001D"/>
    <w:numStyleLink w:val="ListeJKU"/>
  </w:abstractNum>
  <w:abstractNum w:abstractNumId="21" w15:restartNumberingAfterBreak="0">
    <w:nsid w:val="285042C2"/>
    <w:multiLevelType w:val="multilevel"/>
    <w:tmpl w:val="90CC4F32"/>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8D940FE"/>
    <w:multiLevelType w:val="hybridMultilevel"/>
    <w:tmpl w:val="02ACF3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290444E2"/>
    <w:multiLevelType w:val="hybridMultilevel"/>
    <w:tmpl w:val="D3FAB85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4" w15:restartNumberingAfterBreak="0">
    <w:nsid w:val="32424BA5"/>
    <w:multiLevelType w:val="multilevel"/>
    <w:tmpl w:val="AD40E188"/>
    <w:numStyleLink w:val="berschriftenJKU"/>
  </w:abstractNum>
  <w:abstractNum w:abstractNumId="25"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25C222B"/>
    <w:multiLevelType w:val="multilevel"/>
    <w:tmpl w:val="11069632"/>
    <w:numStyleLink w:val="HeadlinesJKU"/>
  </w:abstractNum>
  <w:abstractNum w:abstractNumId="27"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D4413F3"/>
    <w:multiLevelType w:val="multilevel"/>
    <w:tmpl w:val="90CC4F32"/>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3D6C1106"/>
    <w:multiLevelType w:val="multilevel"/>
    <w:tmpl w:val="AD40E188"/>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3F6662E8"/>
    <w:multiLevelType w:val="multilevel"/>
    <w:tmpl w:val="11069632"/>
    <w:numStyleLink w:val="HeadlinesJKU"/>
  </w:abstractNum>
  <w:abstractNum w:abstractNumId="31" w15:restartNumberingAfterBreak="0">
    <w:nsid w:val="424765AC"/>
    <w:multiLevelType w:val="multilevel"/>
    <w:tmpl w:val="AD40E188"/>
    <w:styleLink w:val="berschriften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4BBC42B6"/>
    <w:multiLevelType w:val="multilevel"/>
    <w:tmpl w:val="AD40E188"/>
    <w:numStyleLink w:val="berschriftenJKU"/>
  </w:abstractNum>
  <w:abstractNum w:abstractNumId="33"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15:restartNumberingAfterBreak="0">
    <w:nsid w:val="508B3AD6"/>
    <w:multiLevelType w:val="multilevel"/>
    <w:tmpl w:val="0C07001D"/>
    <w:numStyleLink w:val="ListeJKU"/>
  </w:abstractNum>
  <w:abstractNum w:abstractNumId="35" w15:restartNumberingAfterBreak="0">
    <w:nsid w:val="54C31605"/>
    <w:multiLevelType w:val="multilevel"/>
    <w:tmpl w:val="AD40E188"/>
    <w:numStyleLink w:val="berschriftenJKU"/>
  </w:abstractNum>
  <w:abstractNum w:abstractNumId="36" w15:restartNumberingAfterBreak="0">
    <w:nsid w:val="56A07C7C"/>
    <w:multiLevelType w:val="multilevel"/>
    <w:tmpl w:val="AD40E188"/>
    <w:numStyleLink w:val="berschriftenJKU"/>
  </w:abstractNum>
  <w:abstractNum w:abstractNumId="37" w15:restartNumberingAfterBreak="0">
    <w:nsid w:val="58CC647B"/>
    <w:multiLevelType w:val="multilevel"/>
    <w:tmpl w:val="AD40E188"/>
    <w:numStyleLink w:val="berschriftenJKU"/>
  </w:abstractNum>
  <w:abstractNum w:abstractNumId="38"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9" w15:restartNumberingAfterBreak="0">
    <w:nsid w:val="730C6BC4"/>
    <w:multiLevelType w:val="multilevel"/>
    <w:tmpl w:val="AD40E188"/>
    <w:numStyleLink w:val="berschriftenJKU"/>
  </w:abstractNum>
  <w:abstractNum w:abstractNumId="40" w15:restartNumberingAfterBreak="0">
    <w:nsid w:val="73486D13"/>
    <w:multiLevelType w:val="multilevel"/>
    <w:tmpl w:val="AD40E188"/>
    <w:numStyleLink w:val="berschriftenJKU"/>
  </w:abstractNum>
  <w:abstractNum w:abstractNumId="41" w15:restartNumberingAfterBreak="0">
    <w:nsid w:val="76D22C85"/>
    <w:multiLevelType w:val="multilevel"/>
    <w:tmpl w:val="AD40E188"/>
    <w:numStyleLink w:val="berschriftenJKU"/>
  </w:abstractNum>
  <w:abstractNum w:abstractNumId="42"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3" w15:restartNumberingAfterBreak="0">
    <w:nsid w:val="77F664D6"/>
    <w:multiLevelType w:val="multilevel"/>
    <w:tmpl w:val="AD40E188"/>
    <w:numStyleLink w:val="berschriftenJKU"/>
  </w:abstractNum>
  <w:num w:numId="1">
    <w:abstractNumId w:val="15"/>
  </w:num>
  <w:num w:numId="2">
    <w:abstractNumId w:val="38"/>
  </w:num>
  <w:num w:numId="3">
    <w:abstractNumId w:val="42"/>
  </w:num>
  <w:num w:numId="4">
    <w:abstractNumId w:val="27"/>
  </w:num>
  <w:num w:numId="5">
    <w:abstractNumId w:val="10"/>
  </w:num>
  <w:num w:numId="6">
    <w:abstractNumId w:val="20"/>
  </w:num>
  <w:num w:numId="7">
    <w:abstractNumId w:val="16"/>
  </w:num>
  <w:num w:numId="8">
    <w:abstractNumId w:val="34"/>
  </w:num>
  <w:num w:numId="9">
    <w:abstractNumId w:val="31"/>
  </w:num>
  <w:num w:numId="10">
    <w:abstractNumId w:val="43"/>
  </w:num>
  <w:num w:numId="11">
    <w:abstractNumId w:val="24"/>
  </w:num>
  <w:num w:numId="12">
    <w:abstractNumId w:val="39"/>
  </w:num>
  <w:num w:numId="13">
    <w:abstractNumId w:val="35"/>
  </w:num>
  <w:num w:numId="14">
    <w:abstractNumId w:val="11"/>
  </w:num>
  <w:num w:numId="15">
    <w:abstractNumId w:val="40"/>
  </w:num>
  <w:num w:numId="16">
    <w:abstractNumId w:val="12"/>
  </w:num>
  <w:num w:numId="17">
    <w:abstractNumId w:val="14"/>
  </w:num>
  <w:num w:numId="18">
    <w:abstractNumId w:val="37"/>
  </w:num>
  <w:num w:numId="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33"/>
  </w:num>
  <w:num w:numId="22">
    <w:abstractNumId w:val="36"/>
  </w:num>
  <w:num w:numId="23">
    <w:abstractNumId w:val="19"/>
  </w:num>
  <w:num w:numId="24">
    <w:abstractNumId w:val="25"/>
  </w:num>
  <w:num w:numId="25">
    <w:abstractNumId w:val="28"/>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
  </w:num>
  <w:num w:numId="29">
    <w:abstractNumId w:val="2"/>
  </w:num>
  <w:num w:numId="30">
    <w:abstractNumId w:val="3"/>
  </w:num>
  <w:num w:numId="31">
    <w:abstractNumId w:val="8"/>
  </w:num>
  <w:num w:numId="32">
    <w:abstractNumId w:val="4"/>
  </w:num>
  <w:num w:numId="33">
    <w:abstractNumId w:val="5"/>
  </w:num>
  <w:num w:numId="34">
    <w:abstractNumId w:val="6"/>
  </w:num>
  <w:num w:numId="35">
    <w:abstractNumId w:val="7"/>
  </w:num>
  <w:num w:numId="36">
    <w:abstractNumId w:val="9"/>
  </w:num>
  <w:num w:numId="37">
    <w:abstractNumId w:val="17"/>
  </w:num>
  <w:num w:numId="38">
    <w:abstractNumId w:val="13"/>
  </w:num>
  <w:num w:numId="39">
    <w:abstractNumId w:val="32"/>
  </w:num>
  <w:num w:numId="40">
    <w:abstractNumId w:val="30"/>
  </w:num>
  <w:num w:numId="41">
    <w:abstractNumId w:val="26"/>
  </w:num>
  <w:num w:numId="42">
    <w:abstractNumId w:val="41"/>
  </w:num>
  <w:num w:numId="43">
    <w:abstractNumId w:val="21"/>
  </w:num>
  <w:num w:numId="44">
    <w:abstractNumId w:val="29"/>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9"/>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73F"/>
    <w:rsid w:val="0000107A"/>
    <w:rsid w:val="0000234F"/>
    <w:rsid w:val="00004CAE"/>
    <w:rsid w:val="00006787"/>
    <w:rsid w:val="00012F1F"/>
    <w:rsid w:val="000142CC"/>
    <w:rsid w:val="0002434D"/>
    <w:rsid w:val="0003638D"/>
    <w:rsid w:val="000435A7"/>
    <w:rsid w:val="00044044"/>
    <w:rsid w:val="00051EB1"/>
    <w:rsid w:val="00055908"/>
    <w:rsid w:val="00060B0D"/>
    <w:rsid w:val="000654AB"/>
    <w:rsid w:val="00084606"/>
    <w:rsid w:val="00085260"/>
    <w:rsid w:val="0008652A"/>
    <w:rsid w:val="0009340E"/>
    <w:rsid w:val="0009549B"/>
    <w:rsid w:val="000A53AF"/>
    <w:rsid w:val="000A61DB"/>
    <w:rsid w:val="000A78E0"/>
    <w:rsid w:val="000B2A4B"/>
    <w:rsid w:val="000C0B44"/>
    <w:rsid w:val="000C35CC"/>
    <w:rsid w:val="000C450D"/>
    <w:rsid w:val="000D62F4"/>
    <w:rsid w:val="000E39EB"/>
    <w:rsid w:val="000F0A7A"/>
    <w:rsid w:val="000F58B2"/>
    <w:rsid w:val="001072FF"/>
    <w:rsid w:val="00114DCB"/>
    <w:rsid w:val="00124F69"/>
    <w:rsid w:val="001322F8"/>
    <w:rsid w:val="00134AF8"/>
    <w:rsid w:val="001368DB"/>
    <w:rsid w:val="00150293"/>
    <w:rsid w:val="00170603"/>
    <w:rsid w:val="00172CBC"/>
    <w:rsid w:val="001771C5"/>
    <w:rsid w:val="0017773D"/>
    <w:rsid w:val="001B673F"/>
    <w:rsid w:val="001B684C"/>
    <w:rsid w:val="001D4828"/>
    <w:rsid w:val="001E5A49"/>
    <w:rsid w:val="001E6E86"/>
    <w:rsid w:val="001F1D9C"/>
    <w:rsid w:val="001F49CA"/>
    <w:rsid w:val="0021010C"/>
    <w:rsid w:val="00214F6C"/>
    <w:rsid w:val="002233C8"/>
    <w:rsid w:val="0023779B"/>
    <w:rsid w:val="00237B77"/>
    <w:rsid w:val="002503AB"/>
    <w:rsid w:val="002532D0"/>
    <w:rsid w:val="00253902"/>
    <w:rsid w:val="00260199"/>
    <w:rsid w:val="00270AEB"/>
    <w:rsid w:val="002744B3"/>
    <w:rsid w:val="00274A30"/>
    <w:rsid w:val="0027526D"/>
    <w:rsid w:val="00280924"/>
    <w:rsid w:val="00281F51"/>
    <w:rsid w:val="00284615"/>
    <w:rsid w:val="0028502E"/>
    <w:rsid w:val="0029034A"/>
    <w:rsid w:val="00291136"/>
    <w:rsid w:val="00293F18"/>
    <w:rsid w:val="002949C7"/>
    <w:rsid w:val="002971C7"/>
    <w:rsid w:val="00297DCB"/>
    <w:rsid w:val="002A1832"/>
    <w:rsid w:val="002A38CC"/>
    <w:rsid w:val="002A4F00"/>
    <w:rsid w:val="002D6BD2"/>
    <w:rsid w:val="002E0D55"/>
    <w:rsid w:val="002E35BE"/>
    <w:rsid w:val="002F07BA"/>
    <w:rsid w:val="002F23BB"/>
    <w:rsid w:val="002F4D8C"/>
    <w:rsid w:val="002F7EB7"/>
    <w:rsid w:val="00300FA2"/>
    <w:rsid w:val="003025EF"/>
    <w:rsid w:val="003075F7"/>
    <w:rsid w:val="00320C6C"/>
    <w:rsid w:val="00325F13"/>
    <w:rsid w:val="00340B93"/>
    <w:rsid w:val="00343612"/>
    <w:rsid w:val="00345A12"/>
    <w:rsid w:val="00356C38"/>
    <w:rsid w:val="00365EF0"/>
    <w:rsid w:val="00366A65"/>
    <w:rsid w:val="003753BC"/>
    <w:rsid w:val="00386956"/>
    <w:rsid w:val="00387469"/>
    <w:rsid w:val="00395425"/>
    <w:rsid w:val="00395701"/>
    <w:rsid w:val="003A26D6"/>
    <w:rsid w:val="003A4273"/>
    <w:rsid w:val="003B5700"/>
    <w:rsid w:val="003C09A5"/>
    <w:rsid w:val="003C6F04"/>
    <w:rsid w:val="003D0D18"/>
    <w:rsid w:val="003D7EC7"/>
    <w:rsid w:val="003E09C8"/>
    <w:rsid w:val="003E44C5"/>
    <w:rsid w:val="003E542E"/>
    <w:rsid w:val="003E62AE"/>
    <w:rsid w:val="003F0A18"/>
    <w:rsid w:val="00405FCC"/>
    <w:rsid w:val="00420A85"/>
    <w:rsid w:val="00423980"/>
    <w:rsid w:val="00423E25"/>
    <w:rsid w:val="00435574"/>
    <w:rsid w:val="00435FC2"/>
    <w:rsid w:val="00437EEE"/>
    <w:rsid w:val="00446C89"/>
    <w:rsid w:val="00453804"/>
    <w:rsid w:val="0045500D"/>
    <w:rsid w:val="004601EB"/>
    <w:rsid w:val="0046079D"/>
    <w:rsid w:val="0046244A"/>
    <w:rsid w:val="004746F8"/>
    <w:rsid w:val="00476919"/>
    <w:rsid w:val="00477FA2"/>
    <w:rsid w:val="00480D23"/>
    <w:rsid w:val="00492C81"/>
    <w:rsid w:val="00493458"/>
    <w:rsid w:val="00493D25"/>
    <w:rsid w:val="004A13BE"/>
    <w:rsid w:val="004A5B02"/>
    <w:rsid w:val="004B2888"/>
    <w:rsid w:val="004C039C"/>
    <w:rsid w:val="004C03A3"/>
    <w:rsid w:val="004C070F"/>
    <w:rsid w:val="004E26CA"/>
    <w:rsid w:val="004E2D1F"/>
    <w:rsid w:val="004E5754"/>
    <w:rsid w:val="004F5281"/>
    <w:rsid w:val="004F6091"/>
    <w:rsid w:val="00512A4E"/>
    <w:rsid w:val="00520497"/>
    <w:rsid w:val="00524CA5"/>
    <w:rsid w:val="00530708"/>
    <w:rsid w:val="00540790"/>
    <w:rsid w:val="00541F8E"/>
    <w:rsid w:val="00542909"/>
    <w:rsid w:val="00542EF9"/>
    <w:rsid w:val="00547D27"/>
    <w:rsid w:val="0055101D"/>
    <w:rsid w:val="00552B53"/>
    <w:rsid w:val="005535BD"/>
    <w:rsid w:val="00553D99"/>
    <w:rsid w:val="0056373F"/>
    <w:rsid w:val="005774F3"/>
    <w:rsid w:val="0058553C"/>
    <w:rsid w:val="005939F7"/>
    <w:rsid w:val="005946A1"/>
    <w:rsid w:val="00597E4E"/>
    <w:rsid w:val="005A2D2F"/>
    <w:rsid w:val="005A7BA3"/>
    <w:rsid w:val="005B5973"/>
    <w:rsid w:val="005C0082"/>
    <w:rsid w:val="005C2B4D"/>
    <w:rsid w:val="005C742D"/>
    <w:rsid w:val="005C7D4A"/>
    <w:rsid w:val="005D3F4C"/>
    <w:rsid w:val="005D721D"/>
    <w:rsid w:val="005E0859"/>
    <w:rsid w:val="005E569D"/>
    <w:rsid w:val="005F38D8"/>
    <w:rsid w:val="005F6220"/>
    <w:rsid w:val="005F78AB"/>
    <w:rsid w:val="00611AC5"/>
    <w:rsid w:val="0061571E"/>
    <w:rsid w:val="006176FA"/>
    <w:rsid w:val="00620D19"/>
    <w:rsid w:val="0062392C"/>
    <w:rsid w:val="00626156"/>
    <w:rsid w:val="00643FDC"/>
    <w:rsid w:val="0064579D"/>
    <w:rsid w:val="00654B17"/>
    <w:rsid w:val="006550DC"/>
    <w:rsid w:val="00660630"/>
    <w:rsid w:val="0066174E"/>
    <w:rsid w:val="00665308"/>
    <w:rsid w:val="006705D0"/>
    <w:rsid w:val="00673EDF"/>
    <w:rsid w:val="006855A9"/>
    <w:rsid w:val="0068604A"/>
    <w:rsid w:val="00687462"/>
    <w:rsid w:val="00690432"/>
    <w:rsid w:val="0069741F"/>
    <w:rsid w:val="006A514D"/>
    <w:rsid w:val="006A7690"/>
    <w:rsid w:val="006B1E76"/>
    <w:rsid w:val="006C111C"/>
    <w:rsid w:val="006C5D85"/>
    <w:rsid w:val="006C77EB"/>
    <w:rsid w:val="006D4D40"/>
    <w:rsid w:val="006D549D"/>
    <w:rsid w:val="006D7AE8"/>
    <w:rsid w:val="006E7901"/>
    <w:rsid w:val="006F5311"/>
    <w:rsid w:val="00705B34"/>
    <w:rsid w:val="00722CA3"/>
    <w:rsid w:val="00722F2E"/>
    <w:rsid w:val="007261A9"/>
    <w:rsid w:val="00727073"/>
    <w:rsid w:val="00730A9D"/>
    <w:rsid w:val="00736F3E"/>
    <w:rsid w:val="0073710F"/>
    <w:rsid w:val="007419B0"/>
    <w:rsid w:val="00742248"/>
    <w:rsid w:val="00743AB2"/>
    <w:rsid w:val="00754247"/>
    <w:rsid w:val="00760B06"/>
    <w:rsid w:val="007613D3"/>
    <w:rsid w:val="00763B04"/>
    <w:rsid w:val="00767FED"/>
    <w:rsid w:val="00777AFD"/>
    <w:rsid w:val="007831BE"/>
    <w:rsid w:val="0078482C"/>
    <w:rsid w:val="007933FE"/>
    <w:rsid w:val="007A70FB"/>
    <w:rsid w:val="007A740A"/>
    <w:rsid w:val="007B554E"/>
    <w:rsid w:val="007C7EAA"/>
    <w:rsid w:val="007D65DB"/>
    <w:rsid w:val="007E3D82"/>
    <w:rsid w:val="007E769E"/>
    <w:rsid w:val="007F027E"/>
    <w:rsid w:val="007F20A0"/>
    <w:rsid w:val="007F6BDF"/>
    <w:rsid w:val="00805139"/>
    <w:rsid w:val="008105C4"/>
    <w:rsid w:val="00820BDB"/>
    <w:rsid w:val="00845559"/>
    <w:rsid w:val="008551B8"/>
    <w:rsid w:val="00871907"/>
    <w:rsid w:val="008730D8"/>
    <w:rsid w:val="00876A45"/>
    <w:rsid w:val="008B01A8"/>
    <w:rsid w:val="008C6C3A"/>
    <w:rsid w:val="008E2E9E"/>
    <w:rsid w:val="008F11FE"/>
    <w:rsid w:val="009030D2"/>
    <w:rsid w:val="0092199C"/>
    <w:rsid w:val="00922896"/>
    <w:rsid w:val="0094195D"/>
    <w:rsid w:val="00946CE4"/>
    <w:rsid w:val="0095188B"/>
    <w:rsid w:val="009522E6"/>
    <w:rsid w:val="00956B98"/>
    <w:rsid w:val="009601EB"/>
    <w:rsid w:val="00962CB9"/>
    <w:rsid w:val="009665B6"/>
    <w:rsid w:val="00966FA5"/>
    <w:rsid w:val="00973620"/>
    <w:rsid w:val="00976136"/>
    <w:rsid w:val="00983255"/>
    <w:rsid w:val="00983A2C"/>
    <w:rsid w:val="009840CC"/>
    <w:rsid w:val="00992451"/>
    <w:rsid w:val="00992EC9"/>
    <w:rsid w:val="00994FAB"/>
    <w:rsid w:val="009A5E71"/>
    <w:rsid w:val="009B07E4"/>
    <w:rsid w:val="009B0E9F"/>
    <w:rsid w:val="009C7F93"/>
    <w:rsid w:val="009D2F7F"/>
    <w:rsid w:val="009D692A"/>
    <w:rsid w:val="009D7375"/>
    <w:rsid w:val="009E3B1F"/>
    <w:rsid w:val="009E783D"/>
    <w:rsid w:val="009F2EC2"/>
    <w:rsid w:val="009F4B64"/>
    <w:rsid w:val="00A00675"/>
    <w:rsid w:val="00A01675"/>
    <w:rsid w:val="00A110A1"/>
    <w:rsid w:val="00A32FE7"/>
    <w:rsid w:val="00A37968"/>
    <w:rsid w:val="00A53D68"/>
    <w:rsid w:val="00A61927"/>
    <w:rsid w:val="00A6291E"/>
    <w:rsid w:val="00A75B19"/>
    <w:rsid w:val="00A906E7"/>
    <w:rsid w:val="00A94104"/>
    <w:rsid w:val="00AA0715"/>
    <w:rsid w:val="00AA09F1"/>
    <w:rsid w:val="00AA7A31"/>
    <w:rsid w:val="00AB786E"/>
    <w:rsid w:val="00AE5D88"/>
    <w:rsid w:val="00AF482E"/>
    <w:rsid w:val="00B13BD3"/>
    <w:rsid w:val="00B347A1"/>
    <w:rsid w:val="00B4787B"/>
    <w:rsid w:val="00B5303C"/>
    <w:rsid w:val="00B57A60"/>
    <w:rsid w:val="00B57F6E"/>
    <w:rsid w:val="00B614EA"/>
    <w:rsid w:val="00B63D82"/>
    <w:rsid w:val="00B66388"/>
    <w:rsid w:val="00B723D1"/>
    <w:rsid w:val="00B7412A"/>
    <w:rsid w:val="00B8532C"/>
    <w:rsid w:val="00B97921"/>
    <w:rsid w:val="00BA4BC7"/>
    <w:rsid w:val="00BB0ACF"/>
    <w:rsid w:val="00BB1293"/>
    <w:rsid w:val="00BB2BF8"/>
    <w:rsid w:val="00BB4241"/>
    <w:rsid w:val="00BB72D5"/>
    <w:rsid w:val="00BB772D"/>
    <w:rsid w:val="00BC04CB"/>
    <w:rsid w:val="00BD398D"/>
    <w:rsid w:val="00BF3F45"/>
    <w:rsid w:val="00BF75DB"/>
    <w:rsid w:val="00C10085"/>
    <w:rsid w:val="00C261B1"/>
    <w:rsid w:val="00C33153"/>
    <w:rsid w:val="00C4579C"/>
    <w:rsid w:val="00C46674"/>
    <w:rsid w:val="00C506A3"/>
    <w:rsid w:val="00C60ACD"/>
    <w:rsid w:val="00C66EF5"/>
    <w:rsid w:val="00C76875"/>
    <w:rsid w:val="00C938BA"/>
    <w:rsid w:val="00C93C39"/>
    <w:rsid w:val="00C955BC"/>
    <w:rsid w:val="00CA07FE"/>
    <w:rsid w:val="00CB0D9D"/>
    <w:rsid w:val="00CC57D5"/>
    <w:rsid w:val="00CC5BE2"/>
    <w:rsid w:val="00CD3446"/>
    <w:rsid w:val="00CE400C"/>
    <w:rsid w:val="00CE602D"/>
    <w:rsid w:val="00CF14BB"/>
    <w:rsid w:val="00CF4620"/>
    <w:rsid w:val="00CF6D3A"/>
    <w:rsid w:val="00D139D2"/>
    <w:rsid w:val="00D2518F"/>
    <w:rsid w:val="00D43F4C"/>
    <w:rsid w:val="00D53140"/>
    <w:rsid w:val="00D55E43"/>
    <w:rsid w:val="00D6017C"/>
    <w:rsid w:val="00D6645A"/>
    <w:rsid w:val="00D7485A"/>
    <w:rsid w:val="00D7591A"/>
    <w:rsid w:val="00DA7A6A"/>
    <w:rsid w:val="00DB6913"/>
    <w:rsid w:val="00DD0E55"/>
    <w:rsid w:val="00DD43C7"/>
    <w:rsid w:val="00DE214A"/>
    <w:rsid w:val="00DE23F9"/>
    <w:rsid w:val="00DE4488"/>
    <w:rsid w:val="00DF5147"/>
    <w:rsid w:val="00DF709A"/>
    <w:rsid w:val="00E122D4"/>
    <w:rsid w:val="00E145D8"/>
    <w:rsid w:val="00E162D8"/>
    <w:rsid w:val="00E232BA"/>
    <w:rsid w:val="00E334ED"/>
    <w:rsid w:val="00E436F8"/>
    <w:rsid w:val="00E56887"/>
    <w:rsid w:val="00E742ED"/>
    <w:rsid w:val="00E87B1F"/>
    <w:rsid w:val="00E9754F"/>
    <w:rsid w:val="00EA648F"/>
    <w:rsid w:val="00ED035D"/>
    <w:rsid w:val="00ED1A64"/>
    <w:rsid w:val="00F04562"/>
    <w:rsid w:val="00F057A3"/>
    <w:rsid w:val="00F1323E"/>
    <w:rsid w:val="00F16D7E"/>
    <w:rsid w:val="00F20316"/>
    <w:rsid w:val="00F236B4"/>
    <w:rsid w:val="00F24FFE"/>
    <w:rsid w:val="00F2747A"/>
    <w:rsid w:val="00F309BF"/>
    <w:rsid w:val="00F320E7"/>
    <w:rsid w:val="00F3344C"/>
    <w:rsid w:val="00F53843"/>
    <w:rsid w:val="00F53F6D"/>
    <w:rsid w:val="00F5593C"/>
    <w:rsid w:val="00F5703B"/>
    <w:rsid w:val="00F619F5"/>
    <w:rsid w:val="00F74D1B"/>
    <w:rsid w:val="00F77327"/>
    <w:rsid w:val="00F83A4A"/>
    <w:rsid w:val="00F8701B"/>
    <w:rsid w:val="00F93E08"/>
    <w:rsid w:val="00FA0669"/>
    <w:rsid w:val="00FC1173"/>
    <w:rsid w:val="00FC3C5E"/>
    <w:rsid w:val="00FD1D7B"/>
    <w:rsid w:val="00FD7A5D"/>
    <w:rsid w:val="00FE462B"/>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0F5DC"/>
  <w15:docId w15:val="{5A365F37-F089-4D48-8A3F-E3297338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44"/>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44"/>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44"/>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9"/>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24"/>
      </w:numPr>
    </w:pPr>
  </w:style>
  <w:style w:type="numbering" w:customStyle="1" w:styleId="ListJKU">
    <w:name w:val="List JKU"/>
    <w:uiPriority w:val="99"/>
    <w:rsid w:val="00DE214A"/>
    <w:pPr>
      <w:numPr>
        <w:numId w:val="2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character" w:styleId="NichtaufgelsteErwhnung">
    <w:name w:val="Unresolved Mention"/>
    <w:basedOn w:val="Absatz-Standardschriftart"/>
    <w:uiPriority w:val="99"/>
    <w:semiHidden/>
    <w:unhideWhenUsed/>
    <w:rsid w:val="002911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41066">
      <w:bodyDiv w:val="1"/>
      <w:marLeft w:val="0"/>
      <w:marRight w:val="0"/>
      <w:marTop w:val="0"/>
      <w:marBottom w:val="0"/>
      <w:divBdr>
        <w:top w:val="none" w:sz="0" w:space="0" w:color="auto"/>
        <w:left w:val="none" w:sz="0" w:space="0" w:color="auto"/>
        <w:bottom w:val="none" w:sz="0" w:space="0" w:color="auto"/>
        <w:right w:val="none" w:sz="0" w:space="0" w:color="auto"/>
      </w:divBdr>
    </w:div>
    <w:div w:id="348681673">
      <w:bodyDiv w:val="1"/>
      <w:marLeft w:val="0"/>
      <w:marRight w:val="0"/>
      <w:marTop w:val="0"/>
      <w:marBottom w:val="0"/>
      <w:divBdr>
        <w:top w:val="none" w:sz="0" w:space="0" w:color="auto"/>
        <w:left w:val="none" w:sz="0" w:space="0" w:color="auto"/>
        <w:bottom w:val="none" w:sz="0" w:space="0" w:color="auto"/>
        <w:right w:val="none" w:sz="0" w:space="0" w:color="auto"/>
      </w:divBdr>
    </w:div>
    <w:div w:id="448475437">
      <w:bodyDiv w:val="1"/>
      <w:marLeft w:val="0"/>
      <w:marRight w:val="0"/>
      <w:marTop w:val="0"/>
      <w:marBottom w:val="0"/>
      <w:divBdr>
        <w:top w:val="none" w:sz="0" w:space="0" w:color="auto"/>
        <w:left w:val="none" w:sz="0" w:space="0" w:color="auto"/>
        <w:bottom w:val="none" w:sz="0" w:space="0" w:color="auto"/>
        <w:right w:val="none" w:sz="0" w:space="0" w:color="auto"/>
      </w:divBdr>
    </w:div>
    <w:div w:id="955482068">
      <w:bodyDiv w:val="1"/>
      <w:marLeft w:val="0"/>
      <w:marRight w:val="0"/>
      <w:marTop w:val="0"/>
      <w:marBottom w:val="0"/>
      <w:divBdr>
        <w:top w:val="none" w:sz="0" w:space="0" w:color="auto"/>
        <w:left w:val="none" w:sz="0" w:space="0" w:color="auto"/>
        <w:bottom w:val="none" w:sz="0" w:space="0" w:color="auto"/>
        <w:right w:val="none" w:sz="0" w:space="0" w:color="auto"/>
      </w:divBdr>
    </w:div>
    <w:div w:id="96018262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80110243">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905212113">
      <w:bodyDiv w:val="1"/>
      <w:marLeft w:val="0"/>
      <w:marRight w:val="0"/>
      <w:marTop w:val="0"/>
      <w:marBottom w:val="0"/>
      <w:divBdr>
        <w:top w:val="none" w:sz="0" w:space="0" w:color="auto"/>
        <w:left w:val="none" w:sz="0" w:space="0" w:color="auto"/>
        <w:bottom w:val="none" w:sz="0" w:space="0" w:color="auto"/>
        <w:right w:val="none" w:sz="0" w:space="0" w:color="auto"/>
      </w:divBdr>
    </w:div>
    <w:div w:id="196302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bara\Downloads\Seminararbeit_Vorlage_WIN_IE_DE%20(1).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85ACB6E2-3C35-4D68-B3B3-9165B7959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Seminararbeit_Vorlage_WIN_IE_DE (1).dotx</Template>
  <TotalTime>0</TotalTime>
  <Pages>7</Pages>
  <Words>2158</Words>
  <Characters>13597</Characters>
  <Application>Microsoft Office Word</Application>
  <DocSecurity>0</DocSecurity>
  <Lines>113</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Ivan Samardzic</cp:lastModifiedBy>
  <cp:revision>9</cp:revision>
  <cp:lastPrinted>2015-11-11T12:56:00Z</cp:lastPrinted>
  <dcterms:created xsi:type="dcterms:W3CDTF">2018-10-24T11:18:00Z</dcterms:created>
  <dcterms:modified xsi:type="dcterms:W3CDTF">2018-10-24T13:43:00Z</dcterms:modified>
</cp:coreProperties>
</file>