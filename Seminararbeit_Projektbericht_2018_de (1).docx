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15A1" w14:textId="77777777" w:rsidR="00BA4BC7" w:rsidRPr="00BA4BC7" w:rsidRDefault="00BA4BC7" w:rsidP="00BA4BC7">
      <w:pPr>
        <w:tabs>
          <w:tab w:val="left" w:pos="1322"/>
        </w:tabs>
        <w:rPr>
          <w:lang w:val="de-DE"/>
        </w:rPr>
      </w:pPr>
      <w:r w:rsidRPr="00BA4BC7">
        <w:rPr>
          <w:lang w:val="de-DE"/>
        </w:rPr>
        <w:tab/>
      </w:r>
    </w:p>
    <w:p w14:paraId="212BABAA" w14:textId="77777777" w:rsidR="00297DCB" w:rsidRPr="00BA4BC7" w:rsidRDefault="00BA4BC7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lang w:val="de-DE"/>
        </w:rPr>
        <w:tab/>
      </w:r>
    </w:p>
    <w:p w14:paraId="23655B12" w14:textId="77777777"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14:paraId="026391DE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[Name StudentIn1</w:t>
      </w:r>
    </w:p>
    <w:p w14:paraId="40DF9A56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StudentIn2</w:t>
      </w:r>
    </w:p>
    <w:p w14:paraId="5D30A0EC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StudentIn3</w:t>
      </w:r>
    </w:p>
    <w:p w14:paraId="2D9A59BF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StudentIn4</w:t>
      </w:r>
    </w:p>
    <w:p w14:paraId="1571D054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…]</w:t>
      </w:r>
    </w:p>
    <w:p w14:paraId="4A51D51F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4069DF5A" w14:textId="77777777"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14:paraId="38AA5869" w14:textId="77777777"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Fett"/>
          <w:lang w:val="de-DE"/>
        </w:rPr>
      </w:pPr>
      <w:r w:rsidRPr="00BA4BC7">
        <w:rPr>
          <w:rStyle w:val="Fett"/>
          <w:lang w:val="de-DE"/>
        </w:rPr>
        <w:t>Institut für Wirtschaftsinformatik – Information Engineering</w:t>
      </w:r>
    </w:p>
    <w:p w14:paraId="7A0E9061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14:paraId="1BC5CA15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eastAsia="de-AT"/>
        </w:rPr>
        <w:drawing>
          <wp:inline distT="0" distB="0" distL="0" distR="0" wp14:anchorId="36244EE3" wp14:editId="29F33355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5063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57A6A7C0" w14:textId="77777777"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14:paraId="2F7E5D06" w14:textId="77777777" w:rsidR="0056373F" w:rsidRPr="00BA4BC7" w:rsidRDefault="0056373F" w:rsidP="0056373F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Univ.-Prof. Dr. Stefan Koch</w:t>
      </w:r>
    </w:p>
    <w:p w14:paraId="1DC374B7" w14:textId="77777777" w:rsidR="0056373F" w:rsidRPr="00BA4BC7" w:rsidRDefault="0056373F" w:rsidP="0056373F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</w:t>
      </w:r>
      <w:r w:rsidRPr="0056373F">
        <w:rPr>
          <w:rStyle w:val="Fett"/>
          <w:vertAlign w:val="superscript"/>
          <w:lang w:val="de-DE"/>
        </w:rPr>
        <w:t>in</w:t>
      </w:r>
      <w:r w:rsidRPr="00BA4BC7">
        <w:rPr>
          <w:rStyle w:val="Fett"/>
          <w:lang w:val="de-DE"/>
        </w:rPr>
        <w:t xml:space="preserve">. Barbara </w:t>
      </w:r>
      <w:proofErr w:type="spellStart"/>
      <w:r w:rsidRPr="00BA4BC7">
        <w:rPr>
          <w:rStyle w:val="Fett"/>
          <w:lang w:val="de-DE"/>
        </w:rPr>
        <w:t>Krumay</w:t>
      </w:r>
      <w:proofErr w:type="spellEnd"/>
    </w:p>
    <w:p w14:paraId="6E615988" w14:textId="77777777"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Dr. David Rückel</w:t>
      </w:r>
    </w:p>
    <w:p w14:paraId="27B4BA6F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5B60E9E6" w14:textId="77777777"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  <w:r w:rsidR="0056373F">
        <w:rPr>
          <w:lang w:val="de-DE"/>
        </w:rPr>
        <w:t>unternehmen</w:t>
      </w:r>
    </w:p>
    <w:p w14:paraId="2FF9F186" w14:textId="77777777"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 w:rsidRPr="00BA4BC7">
        <w:rPr>
          <w:rStyle w:val="Fett"/>
          <w:lang w:val="de-DE"/>
        </w:rPr>
        <w:t>[Name Partner]</w:t>
      </w:r>
    </w:p>
    <w:p w14:paraId="22B37AC6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5A79B048" w14:textId="77777777"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Monat Jahr</w:t>
      </w:r>
    </w:p>
    <w:p w14:paraId="096C9666" w14:textId="77777777"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</w:p>
    <w:p w14:paraId="25D26B2C" w14:textId="77777777" w:rsidR="00084606" w:rsidRPr="00BA4BC7" w:rsidRDefault="00BF3F45" w:rsidP="00420A85">
      <w:pPr>
        <w:rPr>
          <w:lang w:val="de-DE"/>
        </w:rPr>
      </w:pPr>
      <w:r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720507B0" wp14:editId="4604D38A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EDD52" w14:textId="77777777" w:rsidR="004E26CA" w:rsidRPr="0046244A" w:rsidRDefault="0056373F" w:rsidP="0046244A">
                            <w:pPr>
                              <w:pStyle w:val="Untertitel"/>
                            </w:pPr>
                            <w:r>
                              <w:t>[</w:t>
                            </w:r>
                            <w:r w:rsidR="004E26CA" w:rsidRPr="0046244A">
                              <w:t>Seminar</w:t>
                            </w:r>
                            <w:r w:rsidR="004E26CA">
                              <w:t>arbeit | Projektbericht</w:t>
                            </w:r>
                            <w:r>
                              <w:t>]</w:t>
                            </w:r>
                          </w:p>
                          <w:p w14:paraId="70BD7AB6" w14:textId="77777777" w:rsidR="004E26CA" w:rsidRPr="0046244A" w:rsidRDefault="004E26CA" w:rsidP="00CE400C">
                            <w:r w:rsidRPr="0046244A">
                              <w:t>im Masterstudium | im Bachelorstudium</w:t>
                            </w:r>
                          </w:p>
                          <w:p w14:paraId="301995EC" w14:textId="77777777" w:rsidR="004E26CA" w:rsidRPr="0046244A" w:rsidRDefault="0009549B" w:rsidP="00CE400C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14:paraId="609957AC" w14:textId="77777777" w:rsidR="004E26CA" w:rsidRPr="0046244A" w:rsidRDefault="0056373F" w:rsidP="009840CC">
                            <w:pPr>
                              <w:pStyle w:val="Untertitel"/>
                            </w:pPr>
                            <w:r>
                              <w:t>[Nummer und Bezeichnung der Lehrveranstaltung]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507B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exDAIAAPM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" filled="f" stroked="f">
                <v:textbox>
                  <w:txbxContent>
                    <w:p w14:paraId="723EDD52" w14:textId="77777777" w:rsidR="004E26CA" w:rsidRPr="0046244A" w:rsidRDefault="0056373F" w:rsidP="0046244A">
                      <w:pPr>
                        <w:pStyle w:val="Untertitel"/>
                      </w:pPr>
                      <w:r>
                        <w:t>[</w:t>
                      </w:r>
                      <w:r w:rsidR="004E26CA" w:rsidRPr="0046244A">
                        <w:t>Seminar</w:t>
                      </w:r>
                      <w:r w:rsidR="004E26CA">
                        <w:t>arbeit | Projektbericht</w:t>
                      </w:r>
                      <w:r>
                        <w:t>]</w:t>
                      </w:r>
                    </w:p>
                    <w:p w14:paraId="70BD7AB6" w14:textId="77777777" w:rsidR="004E26CA" w:rsidRPr="0046244A" w:rsidRDefault="004E26CA" w:rsidP="00CE400C">
                      <w:r w:rsidRPr="0046244A">
                        <w:t>im Masterstudium | im Bachelorstudium</w:t>
                      </w:r>
                    </w:p>
                    <w:p w14:paraId="301995EC" w14:textId="77777777"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14:paraId="609957AC" w14:textId="77777777" w:rsidR="004E26CA" w:rsidRPr="0046244A" w:rsidRDefault="0056373F" w:rsidP="009840CC">
                      <w:pPr>
                        <w:pStyle w:val="Untertitel"/>
                      </w:pPr>
                      <w:r>
                        <w:t>[Nummer und Bezeichnung der Lehrveranstaltung]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2341E7D" wp14:editId="64827494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FA89B" w14:textId="77777777"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14:paraId="43F40C1D" w14:textId="77777777"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14:paraId="04818B28" w14:textId="77777777" w:rsidR="004E26CA" w:rsidRPr="000B2A4B" w:rsidRDefault="004E26CA" w:rsidP="0046244A">
                            <w:pPr>
                              <w:pStyle w:val="Titel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 w:rsidRPr="000B2A4B"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[TITEL der Arbeit]</w:t>
                            </w:r>
                          </w:p>
                          <w:p w14:paraId="78C4301B" w14:textId="77777777" w:rsidR="004E26CA" w:rsidRPr="00C33153" w:rsidRDefault="004E26CA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33153"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[Untertitel der Arbeit]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1E7D"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" filled="f" stroked="f">
                <v:textbox>
                  <w:txbxContent>
                    <w:p w14:paraId="2DFFA89B" w14:textId="77777777"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14:paraId="43F40C1D" w14:textId="77777777"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14:paraId="04818B28" w14:textId="77777777" w:rsidR="004E26CA" w:rsidRPr="000B2A4B" w:rsidRDefault="004E26CA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 w:rsidRPr="000B2A4B">
                        <w:rPr>
                          <w:rFonts w:eastAsia="Arial"/>
                          <w:sz w:val="52"/>
                          <w:szCs w:val="52"/>
                        </w:rPr>
                        <w:t>[TITEL der Arbeit]</w:t>
                      </w:r>
                    </w:p>
                    <w:p w14:paraId="78C4301B" w14:textId="77777777" w:rsidR="004E26CA" w:rsidRPr="00C33153" w:rsidRDefault="004E26CA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 w:rsidRPr="00C33153"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[Untertitel der Arbeit]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7BBF436E" wp14:editId="738AC1D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</w:p>
    <w:p w14:paraId="14663F98" w14:textId="77777777" w:rsidR="00CE602D" w:rsidRPr="00BA4BC7" w:rsidRDefault="00CE602D" w:rsidP="00CE602D">
      <w:pPr>
        <w:pStyle w:val="DokumententitelJKU"/>
        <w:rPr>
          <w:lang w:val="de-DE"/>
        </w:rPr>
      </w:pPr>
      <w:r w:rsidRPr="00BA4BC7">
        <w:rPr>
          <w:lang w:val="de-DE"/>
        </w:rPr>
        <w:lastRenderedPageBreak/>
        <w:t>Eidesstattliche Erklärung</w:t>
      </w:r>
    </w:p>
    <w:p w14:paraId="31A25E12" w14:textId="77777777" w:rsidR="00CE602D" w:rsidRPr="00BA4BC7" w:rsidRDefault="00CE602D" w:rsidP="009D2F7F">
      <w:pPr>
        <w:pStyle w:val="StandardJKU"/>
        <w:spacing w:after="0"/>
      </w:pPr>
      <w:r w:rsidRPr="00BA4BC7">
        <w:t xml:space="preserve">Ich erkläre an Eides statt, dass ich die vorliegende </w:t>
      </w:r>
      <w:r w:rsidR="00CE400C" w:rsidRPr="00BA4BC7">
        <w:t>Master</w:t>
      </w:r>
      <w:r w:rsidRPr="00BA4BC7">
        <w:t>arbeit selb</w:t>
      </w:r>
      <w:r w:rsidR="0009549B">
        <w:t xml:space="preserve">stständig und ohne fremde Hilfe </w:t>
      </w:r>
      <w:r w:rsidRPr="00BA4BC7">
        <w:t>verfasst, andere als die angegebenen Quellen und Hilfsmittel nicht benutzt bzw. die wörtlich oder sinngemäß entnommenen Stellen als solche kenntlich gemacht habe.</w:t>
      </w:r>
    </w:p>
    <w:p w14:paraId="3CFFA6B1" w14:textId="77777777" w:rsidR="009D2F7F" w:rsidRPr="00BA4BC7" w:rsidRDefault="009D2F7F" w:rsidP="009D2F7F">
      <w:pPr>
        <w:pStyle w:val="StandardJKU"/>
        <w:spacing w:after="0"/>
      </w:pPr>
    </w:p>
    <w:p w14:paraId="36AA9916" w14:textId="77777777" w:rsidR="00CE602D" w:rsidRPr="00BA4BC7" w:rsidRDefault="00CE602D" w:rsidP="009D2F7F">
      <w:pPr>
        <w:pStyle w:val="StandardJKU"/>
        <w:spacing w:after="0"/>
      </w:pPr>
      <w:r w:rsidRPr="00BA4BC7">
        <w:t xml:space="preserve">Die vorliegende </w:t>
      </w:r>
      <w:r w:rsidR="00CE400C" w:rsidRPr="00BA4BC7">
        <w:t>Master</w:t>
      </w:r>
      <w:r w:rsidRPr="00BA4BC7">
        <w:t>arbeit ist mit dem elektronisch übermittelten Textdokument identisch.</w:t>
      </w:r>
    </w:p>
    <w:p w14:paraId="49BFB117" w14:textId="77777777" w:rsidR="00CE602D" w:rsidRPr="00BA4BC7" w:rsidRDefault="00CE602D" w:rsidP="009D2F7F">
      <w:pPr>
        <w:pStyle w:val="StandardJKU"/>
        <w:spacing w:after="0"/>
      </w:pPr>
    </w:p>
    <w:p w14:paraId="59F99FDD" w14:textId="77777777" w:rsidR="00CE602D" w:rsidRPr="00BA4BC7" w:rsidRDefault="00CE602D" w:rsidP="009D2F7F">
      <w:pPr>
        <w:pStyle w:val="StandardJKU"/>
        <w:spacing w:after="0"/>
      </w:pPr>
      <w:r w:rsidRPr="00BA4BC7">
        <w:t>Ort, Datum</w:t>
      </w:r>
    </w:p>
    <w:p w14:paraId="5876B953" w14:textId="77777777" w:rsidR="00CE602D" w:rsidRPr="00BA4BC7" w:rsidRDefault="00CE602D" w:rsidP="009D2F7F">
      <w:pPr>
        <w:pStyle w:val="StandardJKU"/>
        <w:spacing w:after="0"/>
      </w:pPr>
    </w:p>
    <w:p w14:paraId="5DB08F66" w14:textId="77777777" w:rsidR="00CE602D" w:rsidRPr="00BA4BC7" w:rsidRDefault="00CE602D" w:rsidP="009D2F7F">
      <w:pPr>
        <w:pStyle w:val="StandardJKU"/>
        <w:spacing w:after="0"/>
      </w:pPr>
      <w:r w:rsidRPr="00BA4BC7">
        <w:t>Unterschrift</w:t>
      </w:r>
    </w:p>
    <w:p w14:paraId="597A2B9F" w14:textId="77777777" w:rsidR="0046244A" w:rsidRPr="00BA4BC7" w:rsidRDefault="0046244A" w:rsidP="009D2F7F">
      <w:pPr>
        <w:pStyle w:val="StandardJKU"/>
        <w:spacing w:after="0"/>
      </w:pPr>
    </w:p>
    <w:p w14:paraId="3EE85E5C" w14:textId="77777777" w:rsidR="0046244A" w:rsidRPr="00BA4BC7" w:rsidRDefault="0046244A" w:rsidP="009D2F7F">
      <w:pPr>
        <w:pStyle w:val="StandardJKU"/>
        <w:rPr>
          <w:i/>
        </w:rPr>
      </w:pPr>
      <w:r w:rsidRPr="00BA4BC7">
        <w:rPr>
          <w:i/>
        </w:rPr>
        <w:t>(Zur Info: Die eidesstattliche Erklärung ist nur bei Master- oder Bachelorarbeiten notwendig)</w:t>
      </w:r>
    </w:p>
    <w:p w14:paraId="7378C2F7" w14:textId="77777777" w:rsidR="00CE602D" w:rsidRPr="00BA4BC7" w:rsidRDefault="00CE602D" w:rsidP="009D2F7F">
      <w:pPr>
        <w:pStyle w:val="StandardJKU"/>
        <w:rPr>
          <w:rFonts w:asciiTheme="minorHAnsi" w:hAnsiTheme="minorHAnsi"/>
          <w:sz w:val="32"/>
        </w:rPr>
      </w:pPr>
      <w:r w:rsidRPr="00BA4BC7">
        <w:br w:type="page"/>
      </w:r>
    </w:p>
    <w:p w14:paraId="7ADC6BDF" w14:textId="77777777" w:rsidR="00325F13" w:rsidRPr="00BA4BC7" w:rsidRDefault="00325F13" w:rsidP="00280924">
      <w:pPr>
        <w:pStyle w:val="DokumententitelJKU"/>
      </w:pPr>
      <w:r w:rsidRPr="00BA4BC7">
        <w:lastRenderedPageBreak/>
        <w:t>Inhaltsverzeichnis</w:t>
      </w:r>
    </w:p>
    <w:p w14:paraId="75234ACF" w14:textId="77777777" w:rsidR="009D2F7F" w:rsidRPr="00BA4BC7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r w:rsidRPr="00BA4BC7">
        <w:rPr>
          <w:lang w:val="de-DE"/>
        </w:rPr>
        <w:fldChar w:fldCharType="begin"/>
      </w:r>
      <w:r w:rsidRPr="00BA4BC7">
        <w:rPr>
          <w:lang w:val="de-DE"/>
        </w:rPr>
        <w:instrText xml:space="preserve"> TOC \o "1-5" \h \z \u </w:instrText>
      </w:r>
      <w:r w:rsidRPr="00BA4BC7">
        <w:rPr>
          <w:lang w:val="de-DE"/>
        </w:rPr>
        <w:fldChar w:fldCharType="separate"/>
      </w:r>
      <w:hyperlink w:anchor="_Toc509819582" w:history="1">
        <w:r w:rsidR="009D2F7F" w:rsidRPr="00BA4BC7">
          <w:rPr>
            <w:rStyle w:val="Hyperlink"/>
            <w:noProof/>
            <w:lang w:val="de-DE"/>
          </w:rPr>
          <w:t>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_Toc509819582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14:paraId="65F9F0B1" w14:textId="77777777" w:rsidR="009D2F7F" w:rsidRPr="00BA4BC7" w:rsidRDefault="00C9565E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3" w:history="1">
        <w:r w:rsidR="009D2F7F" w:rsidRPr="00BA4BC7">
          <w:rPr>
            <w:rStyle w:val="Hyperlink"/>
            <w:noProof/>
            <w:lang w:val="de-DE"/>
          </w:rPr>
          <w:t>1.1.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_Toc509819583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14:paraId="40939C21" w14:textId="77777777" w:rsidR="009D2F7F" w:rsidRPr="00BA4BC7" w:rsidRDefault="00C9565E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4" w:history="1">
        <w:r w:rsidR="009D2F7F" w:rsidRPr="00BA4BC7">
          <w:rPr>
            <w:rStyle w:val="Hyperlink"/>
            <w:noProof/>
            <w:lang w:val="de-DE"/>
          </w:rPr>
          <w:t>1.2.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_Toc509819584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56373F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14:paraId="79D9720E" w14:textId="77777777" w:rsidR="009D2F7F" w:rsidRPr="00BA4BC7" w:rsidRDefault="00C9565E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5" w:history="1">
        <w:r w:rsidR="009D2F7F" w:rsidRPr="00BA4BC7">
          <w:rPr>
            <w:rStyle w:val="Hyperlink"/>
            <w:lang w:val="de-DE"/>
          </w:rPr>
          <w:t>1.2.1.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_Toc509819585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56373F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14:paraId="25F97BA6" w14:textId="77777777" w:rsidR="009D2F7F" w:rsidRPr="00BA4BC7" w:rsidRDefault="00C9565E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6" w:history="1">
        <w:r w:rsidR="009D2F7F" w:rsidRPr="00BA4BC7">
          <w:rPr>
            <w:rStyle w:val="Hyperlink"/>
            <w:lang w:val="de-DE"/>
          </w:rPr>
          <w:t>1.2.2.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_Toc509819586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56373F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14:paraId="6F094CD1" w14:textId="77777777" w:rsidR="00F93E08" w:rsidRPr="00BA4BC7" w:rsidRDefault="005C0082" w:rsidP="0092199C">
      <w:pPr>
        <w:pStyle w:val="StandardJKU"/>
        <w:rPr>
          <w:rFonts w:asciiTheme="minorHAnsi" w:eastAsiaTheme="minorEastAsia" w:hAnsiTheme="minorHAnsi"/>
          <w:lang w:eastAsia="de-AT"/>
        </w:rPr>
      </w:pPr>
      <w:r w:rsidRPr="00BA4BC7">
        <w:fldChar w:fldCharType="end"/>
      </w:r>
    </w:p>
    <w:p w14:paraId="52D4F2FF" w14:textId="77777777"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Listen mit Aufzählungspunkten</w:t>
      </w:r>
    </w:p>
    <w:p w14:paraId="4E7B1141" w14:textId="77777777" w:rsidR="004F5281" w:rsidRPr="00BA4BC7" w:rsidRDefault="00237B77" w:rsidP="009D2F7F">
      <w:pPr>
        <w:pStyle w:val="StandardJKU"/>
      </w:pPr>
      <w:r w:rsidRPr="00BA4BC7">
        <w:t>W</w:t>
      </w:r>
      <w:r w:rsidR="004F5281" w:rsidRPr="00BA4BC7">
        <w:t xml:space="preserve">enn Sie eine Liste mit Aufzählungspunkten erstellen möchten, nutzen Sie bitte die Vorlage „Liste JKU“. </w:t>
      </w:r>
      <w:r w:rsidR="0000107A" w:rsidRPr="00BA4BC7">
        <w:t xml:space="preserve">Zu finden unter: </w:t>
      </w:r>
      <w:r w:rsidR="004F5281" w:rsidRPr="00BA4BC7">
        <w:t>Start – Absatz – Liste mit mehreren Ebenen – Listenformatvorlagen – Liste JKU.</w:t>
      </w:r>
    </w:p>
    <w:p w14:paraId="6251C4AD" w14:textId="77777777" w:rsidR="002F4D8C" w:rsidRPr="00BA4BC7" w:rsidRDefault="004F5281" w:rsidP="00237B77">
      <w:pPr>
        <w:pStyle w:val="Listenabsatz"/>
        <w:numPr>
          <w:ilvl w:val="0"/>
          <w:numId w:val="8"/>
        </w:numPr>
        <w:rPr>
          <w:lang w:val="de-DE"/>
        </w:rPr>
      </w:pPr>
      <w:r w:rsidRPr="00BA4BC7">
        <w:rPr>
          <w:lang w:val="de-DE"/>
        </w:rPr>
        <w:t>Ebene 1</w:t>
      </w:r>
    </w:p>
    <w:p w14:paraId="75F3076C" w14:textId="77777777" w:rsidR="004F5281" w:rsidRPr="00BA4BC7" w:rsidRDefault="004F5281" w:rsidP="00237B77">
      <w:pPr>
        <w:pStyle w:val="Listenabsatz"/>
        <w:numPr>
          <w:ilvl w:val="1"/>
          <w:numId w:val="8"/>
        </w:numPr>
        <w:rPr>
          <w:lang w:val="de-DE"/>
        </w:rPr>
      </w:pPr>
      <w:r w:rsidRPr="00BA4BC7">
        <w:rPr>
          <w:lang w:val="de-DE"/>
        </w:rPr>
        <w:t>Ebene 2</w:t>
      </w:r>
    </w:p>
    <w:p w14:paraId="0770ADA1" w14:textId="77777777" w:rsidR="004F5281" w:rsidRPr="00BA4BC7" w:rsidRDefault="004F5281" w:rsidP="00237B77">
      <w:pPr>
        <w:pStyle w:val="Listenabsatz"/>
        <w:numPr>
          <w:ilvl w:val="2"/>
          <w:numId w:val="8"/>
        </w:numPr>
        <w:rPr>
          <w:lang w:val="de-DE"/>
        </w:rPr>
      </w:pPr>
      <w:r w:rsidRPr="00BA4BC7">
        <w:rPr>
          <w:lang w:val="de-DE"/>
        </w:rPr>
        <w:t>Ebene 3</w:t>
      </w:r>
    </w:p>
    <w:p w14:paraId="08C1A27A" w14:textId="77777777" w:rsidR="00237B77" w:rsidRPr="00BA4BC7" w:rsidRDefault="00237B77" w:rsidP="00237B77">
      <w:pPr>
        <w:pStyle w:val="Listenabsatz"/>
        <w:numPr>
          <w:ilvl w:val="3"/>
          <w:numId w:val="8"/>
        </w:numPr>
        <w:rPr>
          <w:lang w:val="de-DE"/>
        </w:rPr>
      </w:pPr>
      <w:r w:rsidRPr="00BA4BC7">
        <w:rPr>
          <w:lang w:val="de-DE"/>
        </w:rPr>
        <w:t>Ebene 4</w:t>
      </w:r>
    </w:p>
    <w:p w14:paraId="0782E383" w14:textId="77777777" w:rsidR="00084606" w:rsidRPr="00BA4BC7" w:rsidRDefault="00237B77" w:rsidP="000D62F4">
      <w:pPr>
        <w:pStyle w:val="Listenabsatz"/>
        <w:numPr>
          <w:ilvl w:val="4"/>
          <w:numId w:val="8"/>
        </w:numPr>
        <w:rPr>
          <w:lang w:val="de-DE"/>
        </w:rPr>
      </w:pPr>
      <w:r w:rsidRPr="00BA4BC7">
        <w:rPr>
          <w:lang w:val="de-DE"/>
        </w:rPr>
        <w:t>Ebene 5</w:t>
      </w:r>
    </w:p>
    <w:p w14:paraId="435ECD1D" w14:textId="77777777" w:rsidR="0000107A" w:rsidRPr="00BA4BC7" w:rsidRDefault="0000107A" w:rsidP="0092199C">
      <w:pPr>
        <w:pStyle w:val="StandardJKU"/>
      </w:pPr>
    </w:p>
    <w:p w14:paraId="26EFB80A" w14:textId="77777777"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nummerierten Überschriften</w:t>
      </w:r>
    </w:p>
    <w:p w14:paraId="55741DB1" w14:textId="77777777" w:rsidR="00012F1F" w:rsidRPr="00BA4BC7" w:rsidRDefault="0000107A" w:rsidP="009D2F7F">
      <w:pPr>
        <w:pStyle w:val="StandardJKU"/>
      </w:pPr>
      <w:r w:rsidRPr="00BA4BC7">
        <w:t>Wenn Sie eine Liste mit nummerierten Überschriften erstellen möchten, nutzen Sie bitte die Vorlage „Liste JKU“. Zu finden unter: Start – Absatz – Liste mit mehreren Ebenen – Listenformatvorlagen – Überschriften JKU.</w:t>
      </w:r>
    </w:p>
    <w:p w14:paraId="62A3E2C5" w14:textId="77777777" w:rsidR="00435574" w:rsidRPr="004E26CA" w:rsidRDefault="005C7D4A" w:rsidP="004E26CA">
      <w:pPr>
        <w:pStyle w:val="berschrift1"/>
      </w:pPr>
      <w:bookmarkStart w:id="0" w:name="_Toc509819582"/>
      <w:r w:rsidRPr="004E26CA">
        <w:t>K</w:t>
      </w:r>
      <w:r w:rsidR="00300FA2" w:rsidRPr="004E26CA">
        <w:t>apite</w:t>
      </w:r>
      <w:r w:rsidR="005D3F4C" w:rsidRPr="004E26CA">
        <w:t>l</w:t>
      </w:r>
      <w:bookmarkEnd w:id="0"/>
    </w:p>
    <w:p w14:paraId="443F86BE" w14:textId="77777777" w:rsidR="004E2D1F" w:rsidRPr="004E26CA" w:rsidRDefault="006A7690" w:rsidP="004E26CA">
      <w:pPr>
        <w:pStyle w:val="berschrift2"/>
      </w:pPr>
      <w:bookmarkStart w:id="1" w:name="_Toc434330387"/>
      <w:bookmarkStart w:id="2" w:name="_Toc434331383"/>
      <w:bookmarkStart w:id="3" w:name="_Toc434331469"/>
      <w:bookmarkStart w:id="4" w:name="_Toc509819583"/>
      <w:r w:rsidRPr="004E26CA">
        <w:t>Unterkapite</w:t>
      </w:r>
      <w:r w:rsidR="004E2D1F" w:rsidRPr="004E26CA">
        <w:t>l</w:t>
      </w:r>
      <w:bookmarkEnd w:id="1"/>
      <w:bookmarkEnd w:id="2"/>
      <w:bookmarkEnd w:id="3"/>
      <w:bookmarkEnd w:id="4"/>
    </w:p>
    <w:p w14:paraId="5421056F" w14:textId="77777777" w:rsidR="00D139D2" w:rsidRPr="00BA4BC7" w:rsidRDefault="00D139D2" w:rsidP="004E26CA">
      <w:pPr>
        <w:pStyle w:val="berschrift2"/>
      </w:pPr>
      <w:bookmarkStart w:id="5" w:name="_Toc509819584"/>
      <w:r w:rsidRPr="00BA4BC7">
        <w:t>Unterkapitel</w:t>
      </w:r>
      <w:bookmarkEnd w:id="5"/>
    </w:p>
    <w:p w14:paraId="11DA4812" w14:textId="77777777" w:rsidR="004E2D1F" w:rsidRPr="004E26CA" w:rsidRDefault="004E2D1F" w:rsidP="004E26CA">
      <w:pPr>
        <w:pStyle w:val="berschrift3"/>
      </w:pPr>
      <w:bookmarkStart w:id="6" w:name="_Toc434330389"/>
      <w:bookmarkStart w:id="7" w:name="_Toc434331385"/>
      <w:bookmarkStart w:id="8" w:name="_Toc434331471"/>
      <w:bookmarkStart w:id="9" w:name="_Toc509819585"/>
      <w:r w:rsidRPr="004E26CA">
        <w:t>Un</w:t>
      </w:r>
      <w:bookmarkEnd w:id="6"/>
      <w:bookmarkEnd w:id="7"/>
      <w:bookmarkEnd w:id="8"/>
      <w:r w:rsidR="003C09A5" w:rsidRPr="004E26CA">
        <w:t>terkapitel</w:t>
      </w:r>
      <w:bookmarkEnd w:id="9"/>
    </w:p>
    <w:p w14:paraId="7E0B9EB8" w14:textId="77777777" w:rsidR="00D139D2" w:rsidRPr="00BA4BC7" w:rsidRDefault="00D139D2" w:rsidP="004E26CA">
      <w:pPr>
        <w:pStyle w:val="berschrift3"/>
      </w:pPr>
      <w:bookmarkStart w:id="10" w:name="_Toc509819586"/>
      <w:r w:rsidRPr="00BA4BC7">
        <w:t>Unterkapitel</w:t>
      </w:r>
      <w:bookmarkEnd w:id="10"/>
    </w:p>
    <w:p w14:paraId="1ED5044A" w14:textId="77777777" w:rsidR="00BD398D" w:rsidRPr="004E26CA" w:rsidRDefault="004E2D1F" w:rsidP="004E26CA">
      <w:pPr>
        <w:pStyle w:val="berschrift4"/>
      </w:pPr>
      <w:bookmarkStart w:id="11" w:name="_Toc434331387"/>
      <w:bookmarkStart w:id="12" w:name="_Toc436914886"/>
      <w:bookmarkStart w:id="13" w:name="_Toc509819587"/>
      <w:r w:rsidRPr="004E26CA">
        <w:t>Unterkapitel</w:t>
      </w:r>
      <w:bookmarkEnd w:id="11"/>
      <w:bookmarkEnd w:id="12"/>
      <w:bookmarkEnd w:id="13"/>
    </w:p>
    <w:p w14:paraId="6D123FB4" w14:textId="77777777" w:rsidR="00D139D2" w:rsidRPr="00BA4BC7" w:rsidRDefault="00D139D2" w:rsidP="0092199C">
      <w:pPr>
        <w:pStyle w:val="berschrift4"/>
        <w:rPr>
          <w:lang w:val="de-DE"/>
        </w:rPr>
      </w:pPr>
      <w:bookmarkStart w:id="14" w:name="_Toc434331388"/>
      <w:bookmarkStart w:id="15" w:name="_Toc509819588"/>
      <w:bookmarkEnd w:id="14"/>
      <w:r w:rsidRPr="00BA4BC7">
        <w:rPr>
          <w:lang w:val="de-DE"/>
        </w:rPr>
        <w:t>Unterkapitel</w:t>
      </w:r>
      <w:bookmarkEnd w:id="15"/>
    </w:p>
    <w:p w14:paraId="7022DEC3" w14:textId="77777777" w:rsidR="003D0D18" w:rsidRPr="00BA4BC7" w:rsidRDefault="003D0D18" w:rsidP="0092199C">
      <w:pPr>
        <w:pStyle w:val="StandardJKU"/>
      </w:pPr>
    </w:p>
    <w:p w14:paraId="04C8E125" w14:textId="77777777" w:rsidR="009E3B1F" w:rsidRPr="00BA4BC7" w:rsidRDefault="009E3B1F" w:rsidP="009E3B1F">
      <w:pPr>
        <w:pStyle w:val="StandardJKU"/>
        <w:rPr>
          <w:b/>
        </w:rPr>
      </w:pPr>
      <w:r w:rsidRPr="00BA4BC7">
        <w:rPr>
          <w:b/>
        </w:rPr>
        <w:t>Hinweise zur Fußzeile</w:t>
      </w:r>
    </w:p>
    <w:p w14:paraId="2971F720" w14:textId="77777777" w:rsidR="009E3B1F" w:rsidRPr="00BA4BC7" w:rsidRDefault="009E3B1F" w:rsidP="002233C8">
      <w:pPr>
        <w:pStyle w:val="StandardJKU"/>
        <w:spacing w:after="0"/>
      </w:pPr>
      <w:r w:rsidRPr="004E26CA">
        <w:t>Datum:</w:t>
      </w:r>
      <w:r w:rsidRPr="00BA4BC7">
        <w:t xml:space="preserve"> Beim Öffnen des Dokuments wird automatisch das aktuelle Datum angezeigt.</w:t>
      </w:r>
    </w:p>
    <w:p w14:paraId="14224053" w14:textId="77777777" w:rsidR="009E3B1F" w:rsidRPr="00BA4BC7" w:rsidRDefault="009E3B1F" w:rsidP="009E3B1F">
      <w:pPr>
        <w:pStyle w:val="StandardJKU"/>
      </w:pPr>
    </w:p>
    <w:p w14:paraId="010A5E63" w14:textId="77777777" w:rsidR="009E3B1F" w:rsidRPr="00BA4BC7" w:rsidRDefault="009E3B1F" w:rsidP="0092199C">
      <w:pPr>
        <w:pStyle w:val="StandardJKU"/>
      </w:pPr>
    </w:p>
    <w:p w14:paraId="05D3B238" w14:textId="77777777" w:rsidR="009E3B1F" w:rsidRPr="00BA4BC7" w:rsidRDefault="009E3B1F" w:rsidP="009D2F7F">
      <w:pPr>
        <w:pStyle w:val="StandardJKU"/>
        <w:rPr>
          <w:b/>
        </w:rPr>
      </w:pPr>
    </w:p>
    <w:p w14:paraId="2568AEF1" w14:textId="77777777" w:rsidR="0092199C" w:rsidRDefault="0092199C" w:rsidP="009D2F7F">
      <w:pPr>
        <w:pStyle w:val="StandardJKU"/>
        <w:rPr>
          <w:b/>
        </w:rPr>
      </w:pPr>
    </w:p>
    <w:p w14:paraId="3C0C130C" w14:textId="77777777" w:rsidR="004E26CA" w:rsidRPr="00BA4BC7" w:rsidRDefault="004E26CA" w:rsidP="009D2F7F">
      <w:pPr>
        <w:pStyle w:val="StandardJKU"/>
        <w:rPr>
          <w:b/>
        </w:rPr>
      </w:pPr>
    </w:p>
    <w:p w14:paraId="36439674" w14:textId="77777777" w:rsidR="009D2F7F" w:rsidRPr="00BA4BC7" w:rsidRDefault="009D2F7F" w:rsidP="009D2F7F">
      <w:pPr>
        <w:pStyle w:val="StandardJKU"/>
        <w:rPr>
          <w:b/>
        </w:rPr>
      </w:pPr>
      <w:r w:rsidRPr="00BA4BC7">
        <w:rPr>
          <w:b/>
        </w:rPr>
        <w:lastRenderedPageBreak/>
        <w:t>Hinweise zu Tabellen</w:t>
      </w:r>
    </w:p>
    <w:p w14:paraId="59EFAF43" w14:textId="77777777" w:rsidR="008C6C3A" w:rsidRPr="00BA4BC7" w:rsidRDefault="008C6C3A" w:rsidP="008C6C3A">
      <w:pPr>
        <w:pStyle w:val="Tabellenberschrift"/>
        <w:rPr>
          <w:lang w:val="de-DE"/>
        </w:rPr>
      </w:pPr>
      <w:r w:rsidRPr="00BA4BC7">
        <w:rPr>
          <w:lang w:val="de-DE"/>
        </w:rPr>
        <w:t>Tabelle JKU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351"/>
        <w:gridCol w:w="2350"/>
        <w:gridCol w:w="2350"/>
        <w:gridCol w:w="2350"/>
      </w:tblGrid>
      <w:tr w:rsidR="00B63D82" w:rsidRPr="00BA4BC7" w14:paraId="5F5CF6A0" w14:textId="77777777" w:rsidTr="00CC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14:paraId="5B239659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7F4BBB94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17682882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11E6D3ED" w14:textId="77777777"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14:paraId="3CF0BBEF" w14:textId="77777777" w:rsidTr="00CC57D5">
        <w:tc>
          <w:tcPr>
            <w:tcW w:w="2492" w:type="dxa"/>
          </w:tcPr>
          <w:p w14:paraId="0C6E3590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7B099C31" w14:textId="77777777" w:rsidR="00B63D82" w:rsidRPr="00BA4BC7" w:rsidRDefault="00B63D82" w:rsidP="00B63D82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3AB9FD8F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0C41373C" w14:textId="77777777"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14:paraId="5C4C4D09" w14:textId="77777777" w:rsidTr="00CC57D5">
        <w:tc>
          <w:tcPr>
            <w:tcW w:w="2492" w:type="dxa"/>
          </w:tcPr>
          <w:p w14:paraId="7A669012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BB1F0FC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0476C380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5B36B1B5" w14:textId="77777777"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14:paraId="27C1D392" w14:textId="77777777" w:rsidTr="00CC57D5">
        <w:tc>
          <w:tcPr>
            <w:tcW w:w="2492" w:type="dxa"/>
          </w:tcPr>
          <w:p w14:paraId="76343BC4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CE5C4D0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25BC4E15" w14:textId="77777777"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40C5265" w14:textId="77777777"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14:paraId="277E1AA2" w14:textId="77777777" w:rsidTr="00CC57D5">
        <w:tc>
          <w:tcPr>
            <w:tcW w:w="2492" w:type="dxa"/>
          </w:tcPr>
          <w:p w14:paraId="51DE4A93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57DFCEA1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4006DF8A" w14:textId="77777777"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14:paraId="62BA7DEF" w14:textId="77777777" w:rsidR="00FC3C5E" w:rsidRPr="00BA4BC7" w:rsidRDefault="00FC3C5E" w:rsidP="00FC3C5E">
            <w:pPr>
              <w:rPr>
                <w:lang w:val="de-DE"/>
              </w:rPr>
            </w:pPr>
          </w:p>
        </w:tc>
      </w:tr>
    </w:tbl>
    <w:p w14:paraId="2BD08667" w14:textId="77777777" w:rsidR="00D139D2" w:rsidRPr="00BA4BC7" w:rsidRDefault="003E09C8" w:rsidP="009E3B1F">
      <w:pPr>
        <w:pStyle w:val="Beschriftung"/>
        <w:rPr>
          <w:lang w:val="de-DE"/>
        </w:rPr>
      </w:pPr>
      <w:bookmarkStart w:id="16" w:name="_Toc434246204"/>
      <w:r w:rsidRPr="00BA4BC7">
        <w:rPr>
          <w:lang w:val="de-DE"/>
        </w:rPr>
        <w:t xml:space="preserve">Tabelle </w:t>
      </w:r>
      <w:r w:rsidR="00281F51" w:rsidRPr="00BA4BC7">
        <w:rPr>
          <w:lang w:val="de-DE"/>
        </w:rPr>
        <w:fldChar w:fldCharType="begin"/>
      </w:r>
      <w:r w:rsidR="00281F51" w:rsidRPr="00BA4BC7">
        <w:rPr>
          <w:lang w:val="de-DE"/>
        </w:rPr>
        <w:instrText xml:space="preserve"> SEQ Tabelle \* ARABIC </w:instrText>
      </w:r>
      <w:r w:rsidR="00281F51" w:rsidRPr="00BA4BC7">
        <w:rPr>
          <w:lang w:val="de-DE"/>
        </w:rPr>
        <w:fldChar w:fldCharType="separate"/>
      </w:r>
      <w:r w:rsidR="0056373F">
        <w:rPr>
          <w:noProof/>
          <w:lang w:val="de-DE"/>
        </w:rPr>
        <w:t>1</w:t>
      </w:r>
      <w:r w:rsidR="00281F51" w:rsidRPr="00BA4BC7">
        <w:rPr>
          <w:noProof/>
          <w:lang w:val="de-DE"/>
        </w:rPr>
        <w:fldChar w:fldCharType="end"/>
      </w:r>
      <w:r w:rsidRPr="00BA4BC7">
        <w:rPr>
          <w:lang w:val="de-DE"/>
        </w:rPr>
        <w:t xml:space="preserve">: </w:t>
      </w:r>
      <w:bookmarkEnd w:id="16"/>
      <w:r w:rsidR="00B63D82" w:rsidRPr="00BA4BC7">
        <w:rPr>
          <w:lang w:val="de-DE"/>
        </w:rPr>
        <w:t>JKU</w:t>
      </w:r>
    </w:p>
    <w:p w14:paraId="79C0F72E" w14:textId="77777777" w:rsidR="002233C8" w:rsidRPr="00BA4BC7" w:rsidRDefault="002233C8" w:rsidP="0092199C">
      <w:pPr>
        <w:pStyle w:val="StandardJKU"/>
      </w:pPr>
    </w:p>
    <w:p w14:paraId="7AD790C6" w14:textId="77777777"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zur Struktur der Arbeit</w:t>
      </w:r>
    </w:p>
    <w:p w14:paraId="3AD9FFE1" w14:textId="77777777" w:rsidR="00DE214A" w:rsidRPr="00BA4BC7" w:rsidRDefault="00DE214A" w:rsidP="004E26CA">
      <w:pPr>
        <w:pStyle w:val="berschrift1"/>
        <w:numPr>
          <w:ilvl w:val="0"/>
          <w:numId w:val="45"/>
        </w:numPr>
      </w:pPr>
      <w:bookmarkStart w:id="17" w:name="_Toc509819589"/>
      <w:r w:rsidRPr="00BA4BC7">
        <w:t>Problem</w:t>
      </w:r>
      <w:bookmarkEnd w:id="17"/>
    </w:p>
    <w:p w14:paraId="583A2FA2" w14:textId="77777777" w:rsidR="00DE214A" w:rsidRPr="00BA4BC7" w:rsidRDefault="00DE214A" w:rsidP="004E26CA">
      <w:pPr>
        <w:pStyle w:val="berschrift2"/>
      </w:pPr>
      <w:bookmarkStart w:id="18" w:name="_Toc509819590"/>
      <w:r w:rsidRPr="00BA4BC7">
        <w:t>Einleitung</w:t>
      </w:r>
      <w:bookmarkEnd w:id="18"/>
    </w:p>
    <w:p w14:paraId="4B422BF9" w14:textId="264D5A3D" w:rsidR="00DE214A" w:rsidRDefault="00DE214A" w:rsidP="004E26CA">
      <w:pPr>
        <w:pStyle w:val="berschrift2"/>
      </w:pPr>
      <w:bookmarkStart w:id="19" w:name="_Toc509819591"/>
      <w:r w:rsidRPr="00BA4BC7">
        <w:t>Problembeschreibung und -nachweis</w:t>
      </w:r>
      <w:bookmarkEnd w:id="19"/>
    </w:p>
    <w:p w14:paraId="008B91F5" w14:textId="736C6C7F" w:rsidR="004F3FFE" w:rsidRDefault="009A1E43" w:rsidP="004F3FFE">
      <w:pPr>
        <w:pStyle w:val="StandardJKU"/>
      </w:pPr>
      <w:r>
        <w:t>Proble</w:t>
      </w:r>
      <w:r w:rsidR="005143A4">
        <w:t>m</w:t>
      </w:r>
      <w:r>
        <w:t xml:space="preserve">beschreibung; </w:t>
      </w:r>
      <w:r w:rsidR="004F3FFE">
        <w:t xml:space="preserve">Wenig gesichertes Wissen gibt’s in Unternehmen, Verkaufszahlen für Standards, aber </w:t>
      </w:r>
      <w:r>
        <w:t xml:space="preserve">keine Zahlen für </w:t>
      </w:r>
      <w:proofErr w:type="spellStart"/>
      <w:r>
        <w:t>individualentwicklungen</w:t>
      </w:r>
      <w:proofErr w:type="spellEnd"/>
      <w:r>
        <w:t xml:space="preserve">, diese sind aber für IT Berater wie </w:t>
      </w:r>
      <w:proofErr w:type="spellStart"/>
      <w:r>
        <w:t>reqPOOL</w:t>
      </w:r>
      <w:proofErr w:type="spellEnd"/>
      <w:r>
        <w:t xml:space="preserve"> </w:t>
      </w:r>
      <w:r w:rsidR="004F3FFE">
        <w:t>notwendig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Deshalb</w:t>
      </w:r>
      <w:proofErr w:type="gramEnd"/>
      <w:r>
        <w:t xml:space="preserve"> wenden wir uns diesem Thema.</w:t>
      </w:r>
    </w:p>
    <w:p w14:paraId="219C34BF" w14:textId="0983B29F" w:rsidR="004F3FFE" w:rsidRDefault="004F3FFE" w:rsidP="004F3FFE">
      <w:pPr>
        <w:pStyle w:val="StandardJKU"/>
      </w:pPr>
    </w:p>
    <w:p w14:paraId="19A641E1" w14:textId="008B6ABF" w:rsidR="00B40C99" w:rsidRDefault="00B40C99" w:rsidP="004F3FFE">
      <w:pPr>
        <w:pStyle w:val="StandardJKU"/>
      </w:pPr>
      <w:r>
        <w:t xml:space="preserve">Unterschiede zu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 für individual Entwicklungen, Vorziegen einiger Faktoren, </w:t>
      </w:r>
      <w:proofErr w:type="spellStart"/>
      <w:r>
        <w:t>bspw</w:t>
      </w:r>
      <w:proofErr w:type="spellEnd"/>
      <w:r>
        <w:t>: Gemeinsamkeiten aller recherchierten Faktoren (die konkrete Auswahl wird wichtig sein für unsere Forschungsfrage)</w:t>
      </w:r>
    </w:p>
    <w:p w14:paraId="7F8ADB87" w14:textId="380E80EC" w:rsidR="00B40C99" w:rsidRDefault="00B40C99" w:rsidP="004F3FFE">
      <w:pPr>
        <w:pStyle w:val="StandardJKU"/>
      </w:pPr>
      <w:r>
        <w:t>Forschungsfrage vorstellen und diskutieren</w:t>
      </w:r>
    </w:p>
    <w:p w14:paraId="1F04EB46" w14:textId="14CD5C01" w:rsidR="004F3FFE" w:rsidRDefault="004F3FFE" w:rsidP="004F3FFE">
      <w:pPr>
        <w:pStyle w:val="StandardJKU"/>
      </w:pPr>
      <w:bookmarkStart w:id="20" w:name="_GoBack"/>
      <w:bookmarkEnd w:id="20"/>
      <w:r>
        <w:t>Branchen der Unternehmen</w:t>
      </w:r>
      <w:r w:rsidR="005143A4">
        <w:t xml:space="preserve"> sind wichtig, nicht so ganz das Ranking (welches Unternehmen auf Platz 1 und welches Platz 2, aber es sollten die besten 1000 sein)</w:t>
      </w:r>
      <w:r>
        <w:t>, (4 Sektoren</w:t>
      </w:r>
      <w:r w:rsidR="005143A4">
        <w:t xml:space="preserve"> zu berücksichtigen:</w:t>
      </w:r>
      <w:r>
        <w:t>, P</w:t>
      </w:r>
      <w:r w:rsidR="005143A4">
        <w:t xml:space="preserve">ublic </w:t>
      </w:r>
      <w:proofErr w:type="spellStart"/>
      <w:r w:rsidR="005143A4">
        <w:t>Sector</w:t>
      </w:r>
      <w:proofErr w:type="spellEnd"/>
      <w:r>
        <w:t>, Energie,</w:t>
      </w:r>
      <w:r w:rsidR="005143A4">
        <w:t xml:space="preserve"> Industrie, Financial </w:t>
      </w:r>
      <w:proofErr w:type="spellStart"/>
      <w:r w:rsidR="005143A4">
        <w:t>Sector</w:t>
      </w:r>
      <w:proofErr w:type="spellEnd"/>
      <w:r>
        <w:t>)</w:t>
      </w:r>
    </w:p>
    <w:p w14:paraId="57D6E207" w14:textId="24958541" w:rsidR="004F3FFE" w:rsidRDefault="002A3B96" w:rsidP="004F3FFE">
      <w:pPr>
        <w:pStyle w:val="StandardJKU"/>
      </w:pPr>
      <w:r>
        <w:t xml:space="preserve">Auch das Problem der Top Unternehmen (Inhalt nur zu Bundesländer und nicht ganz </w:t>
      </w:r>
      <w:proofErr w:type="gramStart"/>
      <w:r>
        <w:t>Österreich )</w:t>
      </w:r>
      <w:proofErr w:type="gramEnd"/>
      <w:r>
        <w:t xml:space="preserve"> erwähnen, und eine gemeinsame Lösung finden.</w:t>
      </w:r>
    </w:p>
    <w:p w14:paraId="38C98DB0" w14:textId="6455B8D9" w:rsidR="004F3FFE" w:rsidRDefault="001D11E6" w:rsidP="004F3FFE">
      <w:pPr>
        <w:pStyle w:val="StandardJKU"/>
      </w:pPr>
      <w:r>
        <w:t xml:space="preserve">Gruppenvorstellung, </w:t>
      </w:r>
      <w:proofErr w:type="spellStart"/>
      <w:r>
        <w:t>ReqPool</w:t>
      </w:r>
      <w:proofErr w:type="spellEnd"/>
      <w:r>
        <w:t xml:space="preserve"> von mir vorstellen,10 – 15 Min</w:t>
      </w:r>
      <w:r w:rsidR="005143A4">
        <w:t xml:space="preserve"> Diskussion dient auch für </w:t>
      </w:r>
      <w:r>
        <w:t>Feedback, Diskussion bezüglich Inhalt auch; Ziele</w:t>
      </w:r>
      <w:r w:rsidR="00F637C1">
        <w:t xml:space="preserve"> und nächste Schritte, aber nicht zu lange, Zeit morgen wichtiger Faktor.</w:t>
      </w:r>
    </w:p>
    <w:p w14:paraId="5C646668" w14:textId="218B489D" w:rsidR="001D11E6" w:rsidRDefault="001D11E6" w:rsidP="004F3FFE">
      <w:pPr>
        <w:pStyle w:val="StandardJKU"/>
      </w:pPr>
      <w:r>
        <w:t xml:space="preserve">Gemeinsamkeiten der Faktoren herausfinden, oft vorkommt, Unterschiedliche Ansätze </w:t>
      </w:r>
      <w:proofErr w:type="gramStart"/>
      <w:r>
        <w:t xml:space="preserve">beschreiben,  </w:t>
      </w:r>
      <w:r w:rsidR="009A1E43">
        <w:t>zu</w:t>
      </w:r>
      <w:r>
        <w:t>er</w:t>
      </w:r>
      <w:r w:rsidR="009A1E43">
        <w:t>st</w:t>
      </w:r>
      <w:proofErr w:type="gramEnd"/>
      <w:r w:rsidR="009A1E43">
        <w:t xml:space="preserve"> auf Überblicksebene bleiben, noch immer sehr breit bleiben, konkreter Inhalt wird erst nach dem 1 Meilenstein identifiziert!!!</w:t>
      </w:r>
    </w:p>
    <w:p w14:paraId="776D67E7" w14:textId="62DC3479" w:rsidR="005143A4" w:rsidRDefault="005143A4" w:rsidP="004F3FFE">
      <w:pPr>
        <w:pStyle w:val="StandardJKU"/>
      </w:pPr>
      <w:r>
        <w:t>Erhebungstools vorstellen &amp; unsere Eingrenzung vorzeigen &amp; argumentieren der Vorteile bzw. Nachteile sehr wichtig!!!</w:t>
      </w:r>
      <w:r w:rsidR="002B5F69">
        <w:t xml:space="preserve"> Vorschläge für Erhebung erwähnen </w:t>
      </w:r>
      <w:r w:rsidR="002B5F69">
        <w:sym w:font="Wingdings" w:char="F0E0"/>
      </w:r>
      <w:r w:rsidR="002B5F69">
        <w:t xml:space="preserve"> </w:t>
      </w:r>
      <w:proofErr w:type="spellStart"/>
      <w:r w:rsidR="002B5F69">
        <w:t>bspw</w:t>
      </w:r>
      <w:proofErr w:type="spellEnd"/>
      <w:r w:rsidR="002B5F69">
        <w:t xml:space="preserve">: zuerst online aussenden für 1 Monat und dann anrufen (durchgehen vom </w:t>
      </w:r>
      <w:proofErr w:type="spellStart"/>
      <w:r w:rsidR="002B5F69">
        <w:t>google</w:t>
      </w:r>
      <w:proofErr w:type="spellEnd"/>
      <w:r w:rsidR="002B5F69">
        <w:t xml:space="preserve"> Formular und ankreuzen, auch praktisch)</w:t>
      </w:r>
    </w:p>
    <w:p w14:paraId="754100C5" w14:textId="36382144" w:rsidR="005143A4" w:rsidRPr="004F3FFE" w:rsidRDefault="005143A4" w:rsidP="004F3FFE">
      <w:pPr>
        <w:pStyle w:val="StandardJKU"/>
      </w:pPr>
      <w:r>
        <w:t>Stand der Seminararbeit</w:t>
      </w:r>
      <w:r w:rsidR="002B5F69">
        <w:t xml:space="preserve"> (</w:t>
      </w:r>
      <w:proofErr w:type="spellStart"/>
      <w:r w:rsidR="002B5F69">
        <w:t>doc</w:t>
      </w:r>
      <w:proofErr w:type="spellEnd"/>
      <w:r w:rsidR="002B5F69">
        <w:t>-datei)</w:t>
      </w:r>
      <w:r>
        <w:t xml:space="preserve"> erst am Abend nach der Präsentation übermitteln, Foliensatz soll gut aufgebaut sein!</w:t>
      </w:r>
    </w:p>
    <w:p w14:paraId="449DCC4B" w14:textId="77777777" w:rsidR="00DE214A" w:rsidRPr="00BA4BC7" w:rsidRDefault="00DE214A" w:rsidP="004E26CA">
      <w:pPr>
        <w:pStyle w:val="berschrift2"/>
      </w:pPr>
      <w:bookmarkStart w:id="21" w:name="_Toc509819592"/>
      <w:r w:rsidRPr="00BA4BC7">
        <w:lastRenderedPageBreak/>
        <w:t>Ziele</w:t>
      </w:r>
      <w:bookmarkEnd w:id="21"/>
    </w:p>
    <w:p w14:paraId="74B3351B" w14:textId="3981A5AE" w:rsidR="00DE214A" w:rsidRDefault="00DE214A" w:rsidP="004E26CA">
      <w:pPr>
        <w:pStyle w:val="berschrift2"/>
      </w:pPr>
      <w:bookmarkStart w:id="22" w:name="_Toc509819593"/>
      <w:r w:rsidRPr="00BA4BC7">
        <w:t>Forschungsfrage</w:t>
      </w:r>
      <w:r w:rsidR="0056373F">
        <w:t>(</w:t>
      </w:r>
      <w:r w:rsidRPr="00BA4BC7">
        <w:t>n</w:t>
      </w:r>
      <w:bookmarkEnd w:id="22"/>
      <w:r w:rsidR="0056373F">
        <w:t>)</w:t>
      </w:r>
    </w:p>
    <w:p w14:paraId="3DBDD668" w14:textId="6CA8054A" w:rsidR="00BB7FB9" w:rsidRPr="00BB7FB9" w:rsidRDefault="00BB7FB9" w:rsidP="00BB7FB9">
      <w:pPr>
        <w:pStyle w:val="berschrift3"/>
      </w:pPr>
      <w:r>
        <w:t xml:space="preserve">Wie sind </w:t>
      </w:r>
      <w:r w:rsidR="00571628">
        <w:t>existierende Softwareeigenentwicklungen in den größten österreichischen Unternehmen hinsichtlich unserer identi</w:t>
      </w:r>
      <w:r w:rsidR="00E77CE9">
        <w:t>fizierten Faktoren beschaffen?</w:t>
      </w:r>
    </w:p>
    <w:p w14:paraId="1A09412D" w14:textId="77777777" w:rsidR="00DE214A" w:rsidRPr="00BA4BC7" w:rsidRDefault="00DE214A" w:rsidP="004E26CA">
      <w:pPr>
        <w:pStyle w:val="berschrift1"/>
      </w:pPr>
      <w:bookmarkStart w:id="23" w:name="_Toc509819594"/>
      <w:r w:rsidRPr="00BA4BC7">
        <w:t>Problemlösungsweg</w:t>
      </w:r>
      <w:bookmarkEnd w:id="23"/>
    </w:p>
    <w:p w14:paraId="70161244" w14:textId="77777777" w:rsidR="00DE214A" w:rsidRPr="00BA4BC7" w:rsidRDefault="00DE214A" w:rsidP="004E26CA">
      <w:pPr>
        <w:pStyle w:val="berschrift2"/>
      </w:pPr>
      <w:bookmarkStart w:id="24" w:name="_Toc509819595"/>
      <w:r w:rsidRPr="00BA4BC7">
        <w:t>Vorgehensmodell</w:t>
      </w:r>
      <w:bookmarkEnd w:id="24"/>
    </w:p>
    <w:p w14:paraId="784A2540" w14:textId="77777777" w:rsidR="004F3FFE" w:rsidRDefault="00DE214A" w:rsidP="004F3FFE">
      <w:pPr>
        <w:pStyle w:val="berschrift2"/>
      </w:pPr>
      <w:bookmarkStart w:id="25" w:name="_Toc509819596"/>
      <w:r w:rsidRPr="00BA4BC7">
        <w:t xml:space="preserve">Phase </w:t>
      </w:r>
      <w:bookmarkEnd w:id="25"/>
      <w:r w:rsidR="002A319E">
        <w:t xml:space="preserve">A </w:t>
      </w:r>
      <w:r w:rsidR="002A319E">
        <w:sym w:font="Wingdings" w:char="F0E0"/>
      </w:r>
      <w:r w:rsidR="00BB7FB9">
        <w:t xml:space="preserve"> </w:t>
      </w:r>
      <w:proofErr w:type="gramStart"/>
      <w:r w:rsidR="00BB7FB9">
        <w:t>Inhaltliche</w:t>
      </w:r>
      <w:proofErr w:type="gramEnd"/>
      <w:r w:rsidR="00BB7FB9">
        <w:t xml:space="preserve"> Aufteilung</w:t>
      </w:r>
    </w:p>
    <w:p w14:paraId="25A60F63" w14:textId="77777777" w:rsidR="004F3FFE" w:rsidRDefault="00BB7FB9" w:rsidP="004F3FFE">
      <w:pPr>
        <w:pStyle w:val="berschrift2"/>
      </w:pPr>
      <w:r>
        <w:t>Recherche zu den Hauptaspekten</w:t>
      </w:r>
    </w:p>
    <w:p w14:paraId="49B00ECD" w14:textId="77777777" w:rsidR="004F3FFE" w:rsidRDefault="00BB7FB9" w:rsidP="004F3FFE">
      <w:pPr>
        <w:pStyle w:val="berschrift2"/>
      </w:pPr>
      <w:r>
        <w:t>Erstellung des Fragebogens / Erhebungstools</w:t>
      </w:r>
    </w:p>
    <w:p w14:paraId="2AA47727" w14:textId="77777777" w:rsidR="004F3FFE" w:rsidRDefault="00BB7FB9" w:rsidP="004F3FFE">
      <w:pPr>
        <w:pStyle w:val="berschrift2"/>
      </w:pPr>
      <w:r>
        <w:t>Durchführung der Umfrage bei 5-10 Unternehmen</w:t>
      </w:r>
    </w:p>
    <w:p w14:paraId="47F99510" w14:textId="77777777" w:rsidR="004F3FFE" w:rsidRDefault="004F3FFE" w:rsidP="004F3FFE">
      <w:pPr>
        <w:pStyle w:val="berschrift2"/>
      </w:pPr>
      <w:r>
        <w:t>Analyse der Antworten &amp;</w:t>
      </w:r>
      <w:r w:rsidR="00BB7FB9">
        <w:t xml:space="preserve"> der Erhebungsmethode</w:t>
      </w:r>
    </w:p>
    <w:p w14:paraId="242242EB" w14:textId="3CB00697" w:rsidR="00BB7FB9" w:rsidRPr="00BB7FB9" w:rsidRDefault="00BB7FB9" w:rsidP="004F3FFE">
      <w:pPr>
        <w:pStyle w:val="berschrift2"/>
      </w:pPr>
      <w:r>
        <w:t>Erstellen einer allgemeingültigen Auswertungsmethode</w:t>
      </w:r>
    </w:p>
    <w:p w14:paraId="1F2BFE84" w14:textId="70B04E0A" w:rsidR="00DE214A" w:rsidRPr="00BA4BC7" w:rsidRDefault="00DE214A" w:rsidP="004E26CA">
      <w:pPr>
        <w:pStyle w:val="berschrift2"/>
      </w:pPr>
      <w:bookmarkStart w:id="26" w:name="_Toc509819597"/>
      <w:r w:rsidRPr="00BA4BC7">
        <w:t xml:space="preserve">Phase </w:t>
      </w:r>
      <w:bookmarkEnd w:id="26"/>
      <w:r w:rsidR="00BB7FB9">
        <w:t>Z</w:t>
      </w:r>
    </w:p>
    <w:p w14:paraId="75CFC70C" w14:textId="77777777" w:rsidR="00DE214A" w:rsidRPr="00BA4BC7" w:rsidRDefault="00DE214A" w:rsidP="004E26CA">
      <w:pPr>
        <w:pStyle w:val="berschrift1"/>
      </w:pPr>
      <w:bookmarkStart w:id="27" w:name="_Toc509819598"/>
      <w:r w:rsidRPr="00BA4BC7">
        <w:t>Ergebnisse</w:t>
      </w:r>
      <w:bookmarkEnd w:id="27"/>
    </w:p>
    <w:p w14:paraId="3F1400EF" w14:textId="77777777" w:rsidR="00DE214A" w:rsidRPr="00BA4BC7" w:rsidRDefault="00DE214A" w:rsidP="004E26CA">
      <w:pPr>
        <w:pStyle w:val="berschrift1"/>
      </w:pPr>
      <w:bookmarkStart w:id="28" w:name="_Toc509819599"/>
      <w:r w:rsidRPr="00BA4BC7">
        <w:t>Diskussion</w:t>
      </w:r>
      <w:bookmarkEnd w:id="28"/>
    </w:p>
    <w:p w14:paraId="7D74A81D" w14:textId="77777777" w:rsidR="00DE214A" w:rsidRPr="00BA4BC7" w:rsidRDefault="00DE214A" w:rsidP="004E26CA">
      <w:pPr>
        <w:pStyle w:val="berschrift1"/>
      </w:pPr>
      <w:bookmarkStart w:id="29" w:name="_Toc509819600"/>
      <w:r w:rsidRPr="00BA4BC7">
        <w:t>Tabellenverzeichnis (</w:t>
      </w:r>
      <w:r w:rsidR="006E7901" w:rsidRPr="00BA4BC7">
        <w:t>Notwendig, falls vorhanden)</w:t>
      </w:r>
      <w:bookmarkEnd w:id="29"/>
      <w:r w:rsidR="006E7901" w:rsidRPr="00BA4BC7">
        <w:t xml:space="preserve"> </w:t>
      </w:r>
    </w:p>
    <w:p w14:paraId="7F6251D3" w14:textId="77777777" w:rsidR="00DE214A" w:rsidRPr="00BA4BC7" w:rsidRDefault="00DE214A" w:rsidP="004E26CA">
      <w:pPr>
        <w:pStyle w:val="berschrift1"/>
      </w:pPr>
      <w:bookmarkStart w:id="30" w:name="_Toc509819601"/>
      <w:r w:rsidRPr="00BA4BC7">
        <w:t xml:space="preserve">Abbildungsverzeichnis </w:t>
      </w:r>
      <w:r w:rsidR="006E7901" w:rsidRPr="00BA4BC7">
        <w:t>(Notwendig, falls vorhanden)</w:t>
      </w:r>
      <w:bookmarkEnd w:id="30"/>
    </w:p>
    <w:p w14:paraId="79E9FE11" w14:textId="77777777" w:rsidR="00DE214A" w:rsidRPr="00BA4BC7" w:rsidRDefault="00DE214A" w:rsidP="004E26CA">
      <w:pPr>
        <w:pStyle w:val="berschrift1"/>
      </w:pPr>
      <w:bookmarkStart w:id="31" w:name="_Toc509819602"/>
      <w:r w:rsidRPr="00BA4BC7">
        <w:t>Literaturverzeichnis</w:t>
      </w:r>
      <w:bookmarkEnd w:id="31"/>
    </w:p>
    <w:p w14:paraId="20C4BA1B" w14:textId="77777777" w:rsidR="00085260" w:rsidRPr="00BA4BC7" w:rsidRDefault="006E7901" w:rsidP="004E26CA">
      <w:pPr>
        <w:pStyle w:val="berschrift1"/>
      </w:pPr>
      <w:bookmarkStart w:id="32" w:name="_Toc509819603"/>
      <w:r w:rsidRPr="00BA4BC7">
        <w:t>Anhang</w:t>
      </w:r>
      <w:r w:rsidR="00DE214A" w:rsidRPr="00BA4BC7">
        <w:t xml:space="preserve"> </w:t>
      </w:r>
      <w:r w:rsidRPr="00BA4BC7">
        <w:t>(Notwendig, falls vorhanden)</w:t>
      </w:r>
      <w:bookmarkEnd w:id="32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9AFA1" w14:textId="77777777" w:rsidR="00C9565E" w:rsidRDefault="00C9565E" w:rsidP="000A78E0">
      <w:pPr>
        <w:spacing w:line="240" w:lineRule="auto"/>
      </w:pPr>
      <w:r>
        <w:separator/>
      </w:r>
    </w:p>
  </w:endnote>
  <w:endnote w:type="continuationSeparator" w:id="0">
    <w:p w14:paraId="5380304D" w14:textId="77777777" w:rsidR="00C9565E" w:rsidRDefault="00C9565E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6F0" w14:textId="77777777" w:rsidR="004E26CA" w:rsidRDefault="004E26CA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2EBBF89F" wp14:editId="7C3DBBEF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2A0921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1ACF21C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2D0DBB6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1189B029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A37BC9B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74B6A7C" w14:textId="77777777"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BF89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" filled="f" stroked="f">
              <v:textbox inset="0,0,0,0">
                <w:txbxContent>
                  <w:p w14:paraId="322A0921" w14:textId="77777777"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1ACF21C" w14:textId="77777777"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2D0DBB6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1189B029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A37BC9B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74B6A7C" w14:textId="77777777"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61110" w14:textId="77777777" w:rsidR="004E26CA" w:rsidRDefault="004E26CA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14:paraId="08D95863" w14:textId="29D29D6A" w:rsidR="004E26CA" w:rsidRDefault="004E26CA" w:rsidP="004E26CA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93209A">
      <w:rPr>
        <w:noProof/>
      </w:rPr>
      <w:t>23. Oktober 2018</w:t>
    </w:r>
    <w:r w:rsidRPr="004746F8">
      <w:fldChar w:fldCharType="end"/>
    </w:r>
    <w:r w:rsidRPr="004746F8">
      <w:tab/>
    </w:r>
    <w:r w:rsidR="0056373F">
      <w:t>[Familiennamen der Gruppenmitglieder]</w:t>
    </w:r>
    <w:r w:rsidRPr="004746F8">
      <w:tab/>
      <w:t xml:space="preserve"> </w:t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 w:rsidR="001D4828">
      <w:rPr>
        <w:noProof/>
      </w:rPr>
      <w:t>4</w:t>
    </w:r>
    <w:r w:rsidRPr="004746F8">
      <w:fldChar w:fldCharType="end"/>
    </w:r>
    <w:r w:rsidRPr="004746F8">
      <w:t>/</w:t>
    </w:r>
    <w:fldSimple w:instr=" NUMPAGES   \* MERGEFORMAT ">
      <w:r w:rsidR="001D4828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0156" w14:textId="77777777" w:rsidR="00C9565E" w:rsidRDefault="00C9565E" w:rsidP="000A78E0">
      <w:pPr>
        <w:spacing w:line="240" w:lineRule="auto"/>
      </w:pPr>
      <w:r>
        <w:separator/>
      </w:r>
    </w:p>
  </w:footnote>
  <w:footnote w:type="continuationSeparator" w:id="0">
    <w:p w14:paraId="67D6E064" w14:textId="77777777" w:rsidR="00C9565E" w:rsidRDefault="00C9565E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D612D" w14:textId="77777777" w:rsidR="004E26CA" w:rsidRDefault="004E26CA" w:rsidP="00F04562"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4D11404" wp14:editId="63F9A2B9">
              <wp:simplePos x="0" y="0"/>
              <wp:positionH relativeFrom="column">
                <wp:posOffset>-193675</wp:posOffset>
              </wp:positionH>
              <wp:positionV relativeFrom="paragraph">
                <wp:posOffset>186229</wp:posOffset>
              </wp:positionV>
              <wp:extent cx="1866378" cy="876822"/>
              <wp:effectExtent l="0" t="0" r="13335" b="1270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378" cy="87682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63BDF2" w14:textId="77777777" w:rsidR="004E26CA" w:rsidRPr="004E26CA" w:rsidRDefault="004E26CA" w:rsidP="0092199C">
                          <w:pPr>
                            <w:jc w:val="center"/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</w:pPr>
                          <w:r w:rsidRPr="00BA4BC7"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Partner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logo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br/>
                          </w:r>
                          <w:r w:rsidRPr="004E26CA"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(Notwendig, falls Koop</w:t>
                          </w:r>
                          <w:r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erations-partner involviert sind)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D11404" id="Rechteck 24" o:spid="_x0000_s1028" style="position:absolute;margin-left:-15.25pt;margin-top:14.65pt;width:146.95pt;height:6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" filled="f" strokecolor="black [3213]" strokeweight="1pt">
              <v:stroke dashstyle="3 1"/>
              <v:textbox>
                <w:txbxContent>
                  <w:p w14:paraId="4D63BDF2" w14:textId="77777777" w:rsidR="004E26CA" w:rsidRPr="004E26CA" w:rsidRDefault="004E26CA" w:rsidP="0092199C">
                    <w:pPr>
                      <w:jc w:val="center"/>
                      <w:rPr>
                        <w:i/>
                        <w:color w:val="000000" w:themeColor="text1"/>
                        <w:sz w:val="16"/>
                        <w:lang w:val="de-DE"/>
                      </w:rPr>
                    </w:pPr>
                    <w:r w:rsidRPr="00BA4BC7">
                      <w:rPr>
                        <w:color w:val="000000" w:themeColor="text1"/>
                        <w:sz w:val="16"/>
                        <w:lang w:val="de-DE"/>
                      </w:rPr>
                      <w:t>Partner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t>logo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br/>
                    </w:r>
                    <w:r w:rsidRPr="004E26CA"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(Notwendig, falls Koop</w:t>
                    </w:r>
                    <w:r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erations-partner involviert sind)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7AE47D6A" wp14:editId="2AAC4ABD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81573" w14:textId="77777777" w:rsidR="004E26CA" w:rsidRDefault="004E26CA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675FA74C" wp14:editId="5BA208F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berschrift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3F"/>
    <w:rsid w:val="0000107A"/>
    <w:rsid w:val="00006787"/>
    <w:rsid w:val="00012F1F"/>
    <w:rsid w:val="000142CC"/>
    <w:rsid w:val="0003638D"/>
    <w:rsid w:val="000435A7"/>
    <w:rsid w:val="00044044"/>
    <w:rsid w:val="00051EB1"/>
    <w:rsid w:val="00055908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62F4"/>
    <w:rsid w:val="000E39EB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B673F"/>
    <w:rsid w:val="001D11E6"/>
    <w:rsid w:val="001D4828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71C7"/>
    <w:rsid w:val="00297DCB"/>
    <w:rsid w:val="002A319E"/>
    <w:rsid w:val="002A38CC"/>
    <w:rsid w:val="002A3B96"/>
    <w:rsid w:val="002A4F00"/>
    <w:rsid w:val="002B5F69"/>
    <w:rsid w:val="002D6BD2"/>
    <w:rsid w:val="002E0D55"/>
    <w:rsid w:val="002E35BE"/>
    <w:rsid w:val="002F07BA"/>
    <w:rsid w:val="002F23BB"/>
    <w:rsid w:val="002F4D8C"/>
    <w:rsid w:val="002F7EB7"/>
    <w:rsid w:val="00300FA2"/>
    <w:rsid w:val="003075F7"/>
    <w:rsid w:val="00325F13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6244A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6CA"/>
    <w:rsid w:val="004E2D1F"/>
    <w:rsid w:val="004E5754"/>
    <w:rsid w:val="004F3FFE"/>
    <w:rsid w:val="004F5281"/>
    <w:rsid w:val="004F6091"/>
    <w:rsid w:val="00512A4E"/>
    <w:rsid w:val="005143A4"/>
    <w:rsid w:val="00520497"/>
    <w:rsid w:val="00524CA5"/>
    <w:rsid w:val="00540790"/>
    <w:rsid w:val="00542909"/>
    <w:rsid w:val="00547D27"/>
    <w:rsid w:val="0055101D"/>
    <w:rsid w:val="00552B53"/>
    <w:rsid w:val="00553D99"/>
    <w:rsid w:val="0056373F"/>
    <w:rsid w:val="00571628"/>
    <w:rsid w:val="005774F3"/>
    <w:rsid w:val="005939F7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6156"/>
    <w:rsid w:val="0064579D"/>
    <w:rsid w:val="00654B17"/>
    <w:rsid w:val="00660630"/>
    <w:rsid w:val="0066174E"/>
    <w:rsid w:val="00665308"/>
    <w:rsid w:val="006705D0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77AFD"/>
    <w:rsid w:val="007831BE"/>
    <w:rsid w:val="0078482C"/>
    <w:rsid w:val="007933FE"/>
    <w:rsid w:val="007A70FB"/>
    <w:rsid w:val="007A740A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92199C"/>
    <w:rsid w:val="00922896"/>
    <w:rsid w:val="0093209A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A1E43"/>
    <w:rsid w:val="009B07E4"/>
    <w:rsid w:val="009B0E9F"/>
    <w:rsid w:val="009C7F93"/>
    <w:rsid w:val="009D2F7F"/>
    <w:rsid w:val="009D692A"/>
    <w:rsid w:val="009D7375"/>
    <w:rsid w:val="009E3B1F"/>
    <w:rsid w:val="009F2EC2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F482E"/>
    <w:rsid w:val="00B347A1"/>
    <w:rsid w:val="00B40C99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B0ACF"/>
    <w:rsid w:val="00BB1293"/>
    <w:rsid w:val="00BB2BF8"/>
    <w:rsid w:val="00BB4241"/>
    <w:rsid w:val="00BB72D5"/>
    <w:rsid w:val="00BB772D"/>
    <w:rsid w:val="00BB7FB9"/>
    <w:rsid w:val="00BC04CB"/>
    <w:rsid w:val="00BD398D"/>
    <w:rsid w:val="00BF3F45"/>
    <w:rsid w:val="00BF75DB"/>
    <w:rsid w:val="00C10085"/>
    <w:rsid w:val="00C261B1"/>
    <w:rsid w:val="00C33153"/>
    <w:rsid w:val="00C4579C"/>
    <w:rsid w:val="00C46674"/>
    <w:rsid w:val="00C506A3"/>
    <w:rsid w:val="00C66EF5"/>
    <w:rsid w:val="00C76875"/>
    <w:rsid w:val="00C938BA"/>
    <w:rsid w:val="00C93C39"/>
    <w:rsid w:val="00C9565E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139D2"/>
    <w:rsid w:val="00D1412E"/>
    <w:rsid w:val="00D2518F"/>
    <w:rsid w:val="00D43F4C"/>
    <w:rsid w:val="00D53140"/>
    <w:rsid w:val="00D6017C"/>
    <w:rsid w:val="00D7485A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232BA"/>
    <w:rsid w:val="00E334ED"/>
    <w:rsid w:val="00E436F8"/>
    <w:rsid w:val="00E56887"/>
    <w:rsid w:val="00E742ED"/>
    <w:rsid w:val="00E77CE9"/>
    <w:rsid w:val="00E9754F"/>
    <w:rsid w:val="00EA648F"/>
    <w:rsid w:val="00ED035D"/>
    <w:rsid w:val="00ED1A64"/>
    <w:rsid w:val="00F04562"/>
    <w:rsid w:val="00F1323E"/>
    <w:rsid w:val="00F16D7E"/>
    <w:rsid w:val="00F20316"/>
    <w:rsid w:val="00F236B4"/>
    <w:rsid w:val="00F24FFE"/>
    <w:rsid w:val="00F2747A"/>
    <w:rsid w:val="00F309BF"/>
    <w:rsid w:val="00F3344C"/>
    <w:rsid w:val="00F53843"/>
    <w:rsid w:val="00F5593C"/>
    <w:rsid w:val="00F5703B"/>
    <w:rsid w:val="00F619F5"/>
    <w:rsid w:val="00F637C1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130A5"/>
  <w15:docId w15:val="{5A365F37-F089-4D48-8A3F-E329733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JKU"/>
    <w:link w:val="berschrift1Zchn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aliases w:val="Überschrift 2 JKU"/>
    <w:basedOn w:val="Standard"/>
    <w:next w:val="StandardJKU"/>
    <w:link w:val="berschrift2Zchn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berschrift3">
    <w:name w:val="heading 3"/>
    <w:aliases w:val="Überschrift 3 JKU"/>
    <w:basedOn w:val="Standard"/>
    <w:next w:val="StandardJKU"/>
    <w:link w:val="berschrift3Zchn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berschrift4">
    <w:name w:val="heading 4"/>
    <w:aliases w:val="Überschrift 4 JKU"/>
    <w:basedOn w:val="Standard"/>
    <w:next w:val="StandardJKU"/>
    <w:link w:val="berschrift4Zchn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berschrift4"/>
    <w:next w:val="StandardJKU"/>
    <w:link w:val="berschrift5Zchn"/>
    <w:uiPriority w:val="9"/>
    <w:unhideWhenUsed/>
    <w:rsid w:val="000B2A4B"/>
    <w:pPr>
      <w:outlineLvl w:val="4"/>
    </w:pPr>
    <w:rPr>
      <w:lang w:val="de-DE"/>
    </w:rPr>
  </w:style>
  <w:style w:type="paragraph" w:styleId="berschrift6">
    <w:name w:val="heading 6"/>
    <w:aliases w:val="Headline 6"/>
    <w:basedOn w:val="berschrift4"/>
    <w:next w:val="Standard"/>
    <w:link w:val="berschrift6Zchn"/>
    <w:uiPriority w:val="9"/>
    <w:semiHidden/>
    <w:rsid w:val="0092199C"/>
    <w:pPr>
      <w:outlineLvl w:val="5"/>
    </w:pPr>
  </w:style>
  <w:style w:type="paragraph" w:styleId="berschrift7">
    <w:name w:val="heading 7"/>
    <w:basedOn w:val="berschrift4"/>
    <w:next w:val="Standard"/>
    <w:link w:val="berschrift7Zchn"/>
    <w:uiPriority w:val="9"/>
    <w:semiHidden/>
    <w:qFormat/>
    <w:rsid w:val="0092199C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rsid w:val="0092199C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semiHidden/>
    <w:qFormat/>
    <w:rsid w:val="009219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JKU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JKU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JKU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Zchn"/>
    <w:basedOn w:val="Absatz-Standardschriftart"/>
    <w:link w:val="berschrift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JKU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JKU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Verzeichnis1">
    <w:name w:val="toc 1"/>
    <w:basedOn w:val="Standard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Standard"/>
    <w:qFormat/>
    <w:rsid w:val="009D2F7F"/>
    <w:pPr>
      <w:spacing w:after="120"/>
      <w:jc w:val="both"/>
    </w:pPr>
    <w:rPr>
      <w:lang w:val="de-DE"/>
    </w:rPr>
  </w:style>
  <w:style w:type="paragraph" w:styleId="IntensivesZitat">
    <w:name w:val="Intense Quote"/>
    <w:basedOn w:val="Standard"/>
    <w:next w:val="StandardJKU"/>
    <w:link w:val="IntensivesZitatZchn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3C8"/>
    <w:rPr>
      <w:rFonts w:ascii="Arial" w:hAnsi="Arial"/>
      <w:i/>
      <w:iCs/>
      <w:color w:val="80828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%20Samardzic\Downloads\Seminararbeit_Vorlage_WIN_IE_DE%20(1)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3986CEC6-EB80-42C8-9B10-D24FFEC2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Seminararbeit_Vorlage_WIN_IE_DE (1).dotx</Template>
  <TotalTime>0</TotalTime>
  <Pages>5</Pages>
  <Words>622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Ivan Samardzic</cp:lastModifiedBy>
  <cp:revision>10</cp:revision>
  <cp:lastPrinted>2015-11-11T12:56:00Z</cp:lastPrinted>
  <dcterms:created xsi:type="dcterms:W3CDTF">2018-10-22T18:04:00Z</dcterms:created>
  <dcterms:modified xsi:type="dcterms:W3CDTF">2018-10-23T08:13:00Z</dcterms:modified>
</cp:coreProperties>
</file>